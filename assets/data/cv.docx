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0"/>
        </w:rPr>
        <w:alias w:val="Autor"/>
        <w:tag w:val="Autor"/>
        <w:id w:val="4805016"/>
        <w:placeholder>
          <w:docPart w:val="8D5138C11205C849AF4F04752B24D4C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38236DA3" w14:textId="77777777" w:rsidR="001158D9" w:rsidRPr="00EC1BA4" w:rsidRDefault="00EC1BA4">
          <w:pPr>
            <w:pStyle w:val="Nombre"/>
            <w:rPr>
              <w:sz w:val="20"/>
              <w:lang w:val="es-ES"/>
            </w:rPr>
          </w:pPr>
          <w:r w:rsidRPr="00EC1BA4">
            <w:rPr>
              <w:sz w:val="20"/>
              <w:lang w:val="es-ES_tradnl"/>
            </w:rPr>
            <w:t>Jean Pierre Barcia Ruidias</w:t>
          </w:r>
        </w:p>
      </w:sdtContent>
    </w:sdt>
    <w:p w14:paraId="4231D68A" w14:textId="2E0ABEED" w:rsidR="001158D9" w:rsidRPr="005E5A9C" w:rsidRDefault="00027610">
      <w:pPr>
        <w:pStyle w:val="Informacindecontacto"/>
        <w:rPr>
          <w:lang w:val="es-ES"/>
        </w:rPr>
      </w:pPr>
      <w:hyperlink r:id="rId10" w:history="1">
        <w:r w:rsidR="00EC1BA4" w:rsidRPr="002774F6">
          <w:rPr>
            <w:rStyle w:val="Hipervnculo"/>
          </w:rPr>
          <w:t>jeanpbarcia@gmail.com</w:t>
        </w:r>
      </w:hyperlink>
    </w:p>
    <w:p w14:paraId="0D003B30" w14:textId="77777777" w:rsidR="001158D9" w:rsidRPr="005E5A9C" w:rsidRDefault="00EC1BA4">
      <w:pPr>
        <w:pStyle w:val="Encabezadodeseccin"/>
        <w:rPr>
          <w:lang w:val="es-ES"/>
        </w:rPr>
      </w:pPr>
      <w:r>
        <w:rPr>
          <w:lang w:val="es-ES"/>
        </w:rPr>
        <w:t>Education</w:t>
      </w:r>
    </w:p>
    <w:p w14:paraId="5CEB45C0" w14:textId="77777777" w:rsidR="001158D9" w:rsidRPr="005E5A9C" w:rsidRDefault="00EC1BA4">
      <w:pPr>
        <w:pStyle w:val="Ubicacin"/>
        <w:rPr>
          <w:lang w:val="es-ES"/>
        </w:rPr>
      </w:pPr>
      <w:r>
        <w:t xml:space="preserve">Universidad Peruana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- UPC</w:t>
      </w:r>
    </w:p>
    <w:p w14:paraId="48DFC21F" w14:textId="77777777" w:rsidR="001158D9" w:rsidRPr="005E5A9C" w:rsidRDefault="00EC1BA4">
      <w:pPr>
        <w:pStyle w:val="Puesto1"/>
        <w:rPr>
          <w:lang w:val="es-ES"/>
        </w:rPr>
      </w:pPr>
      <w:r>
        <w:t>Bachelor of Science: Software Engineering</w:t>
      </w:r>
      <w:r w:rsidR="00292E63" w:rsidRPr="005E5A9C">
        <w:rPr>
          <w:lang w:val="es-ES"/>
        </w:rPr>
        <w:tab/>
      </w:r>
      <w:sdt>
        <w:sdtPr>
          <w:id w:val="275215203"/>
          <w:placeholder>
            <w:docPart w:val="6F24DF61E078C64F931C0BFC8D976126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2013 - 2018</w:t>
          </w:r>
        </w:sdtContent>
      </w:sdt>
    </w:p>
    <w:p w14:paraId="4B270444" w14:textId="77777777" w:rsidR="001158D9" w:rsidRPr="005E5A9C" w:rsidRDefault="00EC1BA4">
      <w:pPr>
        <w:pStyle w:val="Textoprincipalnormal"/>
        <w:rPr>
          <w:lang w:val="es-ES"/>
        </w:rPr>
      </w:pPr>
      <w:r>
        <w:t>Active Member in Competitive Programming Team</w:t>
      </w:r>
    </w:p>
    <w:p w14:paraId="32DB78D9" w14:textId="77777777" w:rsidR="001158D9" w:rsidRPr="005E5A9C" w:rsidRDefault="00EC1BA4">
      <w:pPr>
        <w:pStyle w:val="Espaciodespus"/>
        <w:rPr>
          <w:lang w:val="es-ES"/>
        </w:rPr>
      </w:pPr>
      <w:r>
        <w:t>Upper Tenth</w:t>
      </w:r>
    </w:p>
    <w:p w14:paraId="28B7F600" w14:textId="77777777" w:rsidR="001158D9" w:rsidRDefault="00EC1BA4">
      <w:pPr>
        <w:pStyle w:val="Ubicacin"/>
      </w:pPr>
      <w:r>
        <w:t>Maria Montessori School - Piura</w:t>
      </w:r>
    </w:p>
    <w:p w14:paraId="34651752" w14:textId="77777777" w:rsidR="001158D9" w:rsidRPr="005E5A9C" w:rsidRDefault="00EC1BA4">
      <w:pPr>
        <w:pStyle w:val="Puesto1"/>
        <w:rPr>
          <w:lang w:val="es-ES"/>
        </w:rPr>
      </w:pPr>
      <w:r>
        <w:t>Primary and Secondary School</w:t>
      </w:r>
      <w:r w:rsidR="00292E63" w:rsidRPr="005E5A9C">
        <w:rPr>
          <w:lang w:val="es-ES"/>
        </w:rPr>
        <w:tab/>
      </w:r>
      <w:sdt>
        <w:sdtPr>
          <w:id w:val="275215213"/>
          <w:placeholder>
            <w:docPart w:val="F243DD14C059C345AB658DCCB7ABA9D2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1999 - 2012</w:t>
          </w:r>
        </w:sdtContent>
      </w:sdt>
    </w:p>
    <w:p w14:paraId="253C7CE8" w14:textId="77777777" w:rsidR="001158D9" w:rsidRPr="005E5A9C" w:rsidRDefault="00EC1BA4" w:rsidP="00EC1BA4">
      <w:pPr>
        <w:pStyle w:val="Espaciodespus"/>
        <w:rPr>
          <w:lang w:val="es-ES"/>
        </w:rPr>
      </w:pPr>
      <w:r>
        <w:t>Active Member in Advanced Math Team</w:t>
      </w:r>
    </w:p>
    <w:p w14:paraId="1C909B23" w14:textId="77777777" w:rsidR="001158D9" w:rsidRPr="005E5A9C" w:rsidRDefault="00681D79">
      <w:pPr>
        <w:pStyle w:val="Encabezadodeseccin"/>
        <w:rPr>
          <w:lang w:val="es-ES"/>
        </w:rPr>
      </w:pPr>
      <w:r>
        <w:rPr>
          <w:lang w:val="es-ES"/>
        </w:rPr>
        <w:t>AWARDS</w:t>
      </w:r>
    </w:p>
    <w:p w14:paraId="729C52CC" w14:textId="77777777" w:rsidR="00EC1BA4" w:rsidRDefault="00EC1BA4">
      <w:pPr>
        <w:pStyle w:val="Textoprincipalnormal"/>
      </w:pPr>
      <w:r>
        <w:t>ACM - ICPC Programming Contest (Latin America South)</w:t>
      </w:r>
    </w:p>
    <w:p w14:paraId="72214814" w14:textId="77777777" w:rsidR="001158D9" w:rsidRDefault="00EC1BA4" w:rsidP="00EC1BA4">
      <w:pPr>
        <w:pStyle w:val="Textoprincipalnormal"/>
      </w:pPr>
      <w:r>
        <w:t>Team: bit.do/while</w:t>
      </w:r>
      <w:r w:rsidR="00292E63" w:rsidRPr="005E5A9C">
        <w:rPr>
          <w:lang w:val="es-ES"/>
        </w:rPr>
        <w:tab/>
      </w:r>
      <w:sdt>
        <w:sdtPr>
          <w:id w:val="275215226"/>
          <w:placeholder>
            <w:docPart w:val="D206AD8AAABA824A9BF5CD27E97101D5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2016</w:t>
          </w:r>
        </w:sdtContent>
      </w:sdt>
    </w:p>
    <w:p w14:paraId="01D71DBB" w14:textId="77777777" w:rsidR="00EC1BA4" w:rsidRDefault="00EC1BA4" w:rsidP="00EC1BA4">
      <w:pPr>
        <w:pStyle w:val="Textoprincipalnormal"/>
      </w:pPr>
      <w:r>
        <w:t>4º Place Local – 13º Place Region</w:t>
      </w:r>
    </w:p>
    <w:p w14:paraId="349C4927" w14:textId="77777777" w:rsidR="00C34AAC" w:rsidRDefault="00C34AAC" w:rsidP="00EC1BA4">
      <w:pPr>
        <w:pStyle w:val="Textoprincipalnormal"/>
      </w:pPr>
    </w:p>
    <w:p w14:paraId="6AAF3C2D" w14:textId="77777777" w:rsidR="00C34AAC" w:rsidRDefault="00C34AAC" w:rsidP="00C34AAC">
      <w:pPr>
        <w:pStyle w:val="Textoprincipalnormal"/>
      </w:pPr>
      <w:proofErr w:type="spellStart"/>
      <w:r>
        <w:t>IEEEXtreme</w:t>
      </w:r>
      <w:proofErr w:type="spellEnd"/>
      <w:r>
        <w:t xml:space="preserve"> Programming Contest (Global)</w:t>
      </w:r>
    </w:p>
    <w:p w14:paraId="5FA4877A" w14:textId="77777777" w:rsidR="00C34AAC" w:rsidRDefault="00C34AAC" w:rsidP="00C34AAC">
      <w:pPr>
        <w:pStyle w:val="Textoprincipalnormal"/>
      </w:pPr>
      <w:r>
        <w:t xml:space="preserve">Team: </w:t>
      </w:r>
      <w:proofErr w:type="spellStart"/>
      <w:r w:rsidR="00A755CD">
        <w:t>BitDotDoSlashWhi</w:t>
      </w:r>
      <w:proofErr w:type="spellEnd"/>
      <w:r w:rsidRPr="005E5A9C">
        <w:rPr>
          <w:lang w:val="es-ES"/>
        </w:rPr>
        <w:tab/>
      </w:r>
      <w:sdt>
        <w:sdtPr>
          <w:id w:val="1134841586"/>
          <w:placeholder>
            <w:docPart w:val="34465CFAE03BC24EBC4883148FF04B58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2016</w:t>
          </w:r>
        </w:sdtContent>
      </w:sdt>
    </w:p>
    <w:p w14:paraId="45EE3A32" w14:textId="77777777" w:rsidR="00C34AAC" w:rsidRDefault="00A755CD" w:rsidP="00C34AAC">
      <w:pPr>
        <w:pStyle w:val="Textoprincipalnormal"/>
      </w:pPr>
      <w:r>
        <w:t>31º Place Global (out of 2114 teams)</w:t>
      </w:r>
    </w:p>
    <w:p w14:paraId="5F3B7910" w14:textId="77777777" w:rsidR="00C34AAC" w:rsidRDefault="00C34AAC" w:rsidP="00EC1BA4">
      <w:pPr>
        <w:pStyle w:val="Textoprincipalnormal"/>
      </w:pPr>
    </w:p>
    <w:p w14:paraId="07A0400B" w14:textId="77777777" w:rsidR="00C34AAC" w:rsidRDefault="00C34AAC" w:rsidP="00C34AAC">
      <w:pPr>
        <w:pStyle w:val="Textoprincipalnormal"/>
      </w:pPr>
      <w:r>
        <w:t>CONEISC Programming Contest (Peru)</w:t>
      </w:r>
    </w:p>
    <w:p w14:paraId="29C5A8AF" w14:textId="77777777" w:rsidR="00C34AAC" w:rsidRDefault="00C34AAC" w:rsidP="00C34AAC">
      <w:pPr>
        <w:pStyle w:val="Textoprincipalnormal"/>
      </w:pPr>
      <w:r>
        <w:t xml:space="preserve">Team: </w:t>
      </w:r>
      <w:proofErr w:type="spellStart"/>
      <w:r>
        <w:t>INSANECodeOverride</w:t>
      </w:r>
      <w:proofErr w:type="spellEnd"/>
      <w:r w:rsidRPr="005E5A9C">
        <w:rPr>
          <w:lang w:val="es-ES"/>
        </w:rPr>
        <w:tab/>
      </w:r>
      <w:sdt>
        <w:sdtPr>
          <w:id w:val="-666631443"/>
          <w:placeholder>
            <w:docPart w:val="2CF44740785C904A9BFF5048C07B70D4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2016</w:t>
          </w:r>
        </w:sdtContent>
      </w:sdt>
    </w:p>
    <w:p w14:paraId="1EE50E61" w14:textId="77777777" w:rsidR="00C34AAC" w:rsidRDefault="00C34AAC" w:rsidP="00C34AAC">
      <w:pPr>
        <w:pStyle w:val="Textoprincipalnormal"/>
      </w:pPr>
      <w:r>
        <w:t>1º Place</w:t>
      </w:r>
    </w:p>
    <w:p w14:paraId="546559AE" w14:textId="77777777" w:rsidR="00C34AAC" w:rsidRDefault="00C34AAC" w:rsidP="00EC1BA4">
      <w:pPr>
        <w:pStyle w:val="Textoprincipalnormal"/>
      </w:pPr>
    </w:p>
    <w:p w14:paraId="4F2E5C20" w14:textId="77777777" w:rsidR="00C34AAC" w:rsidRDefault="00C34AAC" w:rsidP="00C34AAC">
      <w:pPr>
        <w:pStyle w:val="Textoprincipalnormal"/>
      </w:pPr>
      <w:r>
        <w:t>ACM - ICPC Programming Contest (Latin America South)</w:t>
      </w:r>
    </w:p>
    <w:p w14:paraId="40911164" w14:textId="77777777" w:rsidR="00C34AAC" w:rsidRDefault="00C34AAC" w:rsidP="00C34AAC">
      <w:pPr>
        <w:pStyle w:val="Textoprincipalnormal"/>
      </w:pPr>
      <w:r>
        <w:t>Team: No Code No Life</w:t>
      </w:r>
      <w:r w:rsidRPr="005E5A9C">
        <w:rPr>
          <w:lang w:val="es-ES"/>
        </w:rPr>
        <w:tab/>
      </w:r>
      <w:sdt>
        <w:sdtPr>
          <w:id w:val="1905877322"/>
          <w:placeholder>
            <w:docPart w:val="08BAE9805C11C24CA820D08FC1BCFAA0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2015</w:t>
          </w:r>
        </w:sdtContent>
      </w:sdt>
    </w:p>
    <w:p w14:paraId="1854F409" w14:textId="77777777" w:rsidR="00C34AAC" w:rsidRDefault="00C34AAC" w:rsidP="00C34AAC">
      <w:pPr>
        <w:pStyle w:val="Textoprincipalnormal"/>
      </w:pPr>
      <w:r>
        <w:t>10º Place Local –</w:t>
      </w:r>
      <w:r w:rsidR="00681D79">
        <w:t xml:space="preserve"> 27</w:t>
      </w:r>
      <w:r>
        <w:t>º Place Region</w:t>
      </w:r>
    </w:p>
    <w:p w14:paraId="0E22B46C" w14:textId="77777777" w:rsidR="00C34AAC" w:rsidRPr="00EC1BA4" w:rsidRDefault="00C34AAC" w:rsidP="00EC1BA4">
      <w:pPr>
        <w:pStyle w:val="Textoprincipalnormal"/>
      </w:pPr>
    </w:p>
    <w:p w14:paraId="64703AB8" w14:textId="77777777" w:rsidR="001158D9" w:rsidRPr="005E5A9C" w:rsidRDefault="001C3169">
      <w:pPr>
        <w:pStyle w:val="Encabezadodeseccin"/>
        <w:rPr>
          <w:lang w:val="es-ES"/>
        </w:rPr>
      </w:pPr>
      <w:r>
        <w:rPr>
          <w:lang w:val="es-ES"/>
        </w:rPr>
        <w:t>Experience</w:t>
      </w:r>
    </w:p>
    <w:p w14:paraId="40899A7B" w14:textId="77777777" w:rsidR="001158D9" w:rsidRPr="005E5A9C" w:rsidRDefault="001C3169">
      <w:pPr>
        <w:pStyle w:val="Ubicacin"/>
        <w:rPr>
          <w:lang w:val="es-ES"/>
        </w:rPr>
      </w:pPr>
      <w:r>
        <w:t xml:space="preserve">GMD S.A. –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Graña</w:t>
      </w:r>
      <w:proofErr w:type="spellEnd"/>
      <w:r>
        <w:t xml:space="preserve"> y Montero</w:t>
      </w:r>
    </w:p>
    <w:p w14:paraId="79F84143" w14:textId="77777777" w:rsidR="001158D9" w:rsidRPr="005E5A9C" w:rsidRDefault="00B56204">
      <w:pPr>
        <w:pStyle w:val="Puesto1"/>
        <w:rPr>
          <w:lang w:val="es-ES"/>
        </w:rPr>
      </w:pPr>
      <w:r>
        <w:t>Software Engineer Internship</w:t>
      </w:r>
      <w:r w:rsidR="00292E63" w:rsidRPr="005E5A9C">
        <w:rPr>
          <w:lang w:val="es-ES"/>
        </w:rPr>
        <w:tab/>
      </w:r>
      <w:sdt>
        <w:sdtPr>
          <w:id w:val="275215262"/>
          <w:placeholder>
            <w:docPart w:val="1657207B854D7E4A99B20A347C181C98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 w:rsidR="00272BBE">
            <w:t>July 2016 – January 2017</w:t>
          </w:r>
        </w:sdtContent>
      </w:sdt>
    </w:p>
    <w:p w14:paraId="43ECACB6" w14:textId="7BB3D47E" w:rsidR="002774F6" w:rsidRPr="008F59A9" w:rsidRDefault="008F59A9" w:rsidP="002774F6">
      <w:pPr>
        <w:pStyle w:val="Espaciodespus"/>
      </w:pPr>
      <w:r>
        <w:t xml:space="preserve">Front end developer, I was in charge of several web pages using new </w:t>
      </w:r>
      <w:proofErr w:type="spellStart"/>
      <w:r>
        <w:t>javascript</w:t>
      </w:r>
      <w:proofErr w:type="spellEnd"/>
      <w:r>
        <w:t xml:space="preserve"> technologies. Software developer for Windows applications, I</w:t>
      </w:r>
      <w:r w:rsidR="00BE5BB4">
        <w:t xml:space="preserve"> made a template generator based on a schema gotten from Oracle databases through the metadata.</w:t>
      </w:r>
      <w:bookmarkStart w:id="0" w:name="_GoBack"/>
      <w:bookmarkEnd w:id="0"/>
      <w:r w:rsidR="00FD1828" w:rsidRPr="008F59A9">
        <w:t xml:space="preserve"> </w:t>
      </w:r>
    </w:p>
    <w:p w14:paraId="69AAA83E" w14:textId="77777777" w:rsidR="00272BBE" w:rsidRPr="005E5A9C" w:rsidRDefault="00272BBE" w:rsidP="00272BBE">
      <w:pPr>
        <w:pStyle w:val="Ubicacin"/>
        <w:rPr>
          <w:lang w:val="es-ES"/>
        </w:rPr>
      </w:pPr>
      <w:r>
        <w:t xml:space="preserve">Universidad Peruana de </w:t>
      </w:r>
      <w:proofErr w:type="spellStart"/>
      <w:r>
        <w:t>Ciencias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- UPC</w:t>
      </w:r>
    </w:p>
    <w:p w14:paraId="53054277" w14:textId="77777777" w:rsidR="001158D9" w:rsidRPr="005E5A9C" w:rsidRDefault="00272BBE">
      <w:pPr>
        <w:pStyle w:val="Puesto1"/>
        <w:rPr>
          <w:lang w:val="es-ES"/>
        </w:rPr>
      </w:pPr>
      <w:r>
        <w:t>Course Instructor in Programming classes</w:t>
      </w:r>
      <w:r w:rsidR="00292E63" w:rsidRPr="005E5A9C">
        <w:rPr>
          <w:lang w:val="es-ES"/>
        </w:rPr>
        <w:tab/>
      </w:r>
      <w:sdt>
        <w:sdtPr>
          <w:id w:val="275215266"/>
          <w:placeholder>
            <w:docPart w:val="98409EA8EB8CB04BAA12E138ACD9FB52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>August 2015 – December 2015</w:t>
          </w:r>
        </w:sdtContent>
      </w:sdt>
    </w:p>
    <w:p w14:paraId="0BD3B74F" w14:textId="77777777" w:rsidR="001158D9" w:rsidRPr="005E5A9C" w:rsidRDefault="00272BBE">
      <w:pPr>
        <w:pStyle w:val="Espaciodespus"/>
        <w:rPr>
          <w:lang w:val="es-ES"/>
        </w:rPr>
      </w:pPr>
      <w:r>
        <w:t>I helped in class solving questions from students.</w:t>
      </w:r>
    </w:p>
    <w:p w14:paraId="542C10A3" w14:textId="77777777" w:rsidR="001158D9" w:rsidRPr="005E5A9C" w:rsidRDefault="002774F6">
      <w:pPr>
        <w:pStyle w:val="Encabezadodeseccin"/>
        <w:rPr>
          <w:lang w:val="es-ES"/>
        </w:rPr>
      </w:pPr>
      <w:r>
        <w:rPr>
          <w:lang w:val="es-ES"/>
        </w:rPr>
        <w:t>Programming camps</w:t>
      </w:r>
    </w:p>
    <w:p w14:paraId="39872D3C" w14:textId="77777777" w:rsidR="001158D9" w:rsidRPr="005E5A9C" w:rsidRDefault="002774F6" w:rsidP="002774F6">
      <w:pPr>
        <w:pStyle w:val="Puesto1"/>
        <w:tabs>
          <w:tab w:val="clear" w:pos="7560"/>
          <w:tab w:val="left" w:pos="7513"/>
        </w:tabs>
        <w:rPr>
          <w:lang w:val="es-ES"/>
        </w:rPr>
      </w:pPr>
      <w:r>
        <w:t>ICPC Brazilian Summer School</w:t>
      </w:r>
      <w:r w:rsidR="00292E63" w:rsidRPr="005E5A9C">
        <w:rPr>
          <w:lang w:val="es-ES"/>
        </w:rPr>
        <w:tab/>
      </w:r>
      <w:sdt>
        <w:sdtPr>
          <w:id w:val="275215280"/>
          <w:placeholder>
            <w:docPart w:val="126B610E70F05240A9820E8912A36514"/>
          </w:placeholder>
          <w:date>
            <w:dateFormat w:val="dd/MM/yyyy"/>
            <w:lid w:val="es-ES_tradnl"/>
            <w:storeMappedDataAs w:val="dateTime"/>
            <w:calendar w:val="gregorian"/>
          </w:date>
        </w:sdtPr>
        <w:sdtEndPr/>
        <w:sdtContent>
          <w:r>
            <w:t xml:space="preserve"> 2017</w:t>
          </w:r>
        </w:sdtContent>
      </w:sdt>
      <w:r>
        <w:rPr>
          <w:lang w:val="es-ES"/>
        </w:rPr>
        <w:t xml:space="preserve"> </w:t>
      </w:r>
    </w:p>
    <w:p w14:paraId="11DF1F7B" w14:textId="77777777" w:rsidR="002774F6" w:rsidRPr="002774F6" w:rsidRDefault="002774F6" w:rsidP="002774F6">
      <w:pPr>
        <w:pStyle w:val="Espaciodespus"/>
      </w:pPr>
      <w:r>
        <w:t xml:space="preserve">Two weeks competitive programming camp. </w:t>
      </w:r>
    </w:p>
    <w:p w14:paraId="37C76C81" w14:textId="77777777" w:rsidR="001158D9" w:rsidRPr="005E5A9C" w:rsidRDefault="00B0019B">
      <w:pPr>
        <w:pStyle w:val="Encabezadodeseccin"/>
        <w:rPr>
          <w:lang w:val="es-ES"/>
        </w:rPr>
      </w:pPr>
      <w:r>
        <w:rPr>
          <w:lang w:val="es-ES"/>
        </w:rPr>
        <w:t>Languages</w:t>
      </w:r>
    </w:p>
    <w:p w14:paraId="789A5AE4" w14:textId="77777777" w:rsidR="001158D9" w:rsidRPr="005E5A9C" w:rsidRDefault="00B0019B">
      <w:pPr>
        <w:pStyle w:val="Textoprincipalnormal"/>
        <w:rPr>
          <w:lang w:val="es-ES"/>
        </w:rPr>
      </w:pPr>
      <w:r w:rsidRPr="00B0019B">
        <w:rPr>
          <w:b/>
        </w:rPr>
        <w:t>Spanish:</w:t>
      </w:r>
      <w:r>
        <w:t xml:space="preserve"> Native</w:t>
      </w:r>
    </w:p>
    <w:p w14:paraId="549DC859" w14:textId="77777777" w:rsidR="001158D9" w:rsidRPr="005E5A9C" w:rsidRDefault="00B0019B" w:rsidP="00B0019B">
      <w:pPr>
        <w:pStyle w:val="Textoprincipalnormal"/>
        <w:rPr>
          <w:lang w:val="es-ES"/>
        </w:rPr>
      </w:pPr>
      <w:r w:rsidRPr="00B0019B">
        <w:rPr>
          <w:b/>
        </w:rPr>
        <w:t>English:</w:t>
      </w:r>
      <w:r>
        <w:t xml:space="preserve"> Advanced</w:t>
      </w:r>
    </w:p>
    <w:p w14:paraId="441BF159" w14:textId="77777777" w:rsidR="001158D9" w:rsidRDefault="002774F6">
      <w:pPr>
        <w:pStyle w:val="Encabezadodeseccin"/>
      </w:pPr>
      <w:r>
        <w:rPr>
          <w:lang w:val="en-GB"/>
        </w:rPr>
        <w:t>COMPUTER SKILLS</w:t>
      </w:r>
    </w:p>
    <w:p w14:paraId="7F06B633" w14:textId="77777777" w:rsidR="00F47E74" w:rsidRDefault="00F47E74" w:rsidP="00F47E74">
      <w:pPr>
        <w:pStyle w:val="Textoprincipalnormal"/>
      </w:pPr>
      <w:r>
        <w:t xml:space="preserve">Basic: Java, Swift,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svn</w:t>
      </w:r>
      <w:proofErr w:type="spellEnd"/>
      <w:r>
        <w:t>, iOS.</w:t>
      </w:r>
    </w:p>
    <w:p w14:paraId="3F88BEAF" w14:textId="77777777" w:rsidR="00F47E74" w:rsidRDefault="00F47E74" w:rsidP="00F47E74">
      <w:pPr>
        <w:pStyle w:val="Textoprincipalnormal"/>
      </w:pPr>
      <w:r>
        <w:t xml:space="preserve">Intermediate: C#, C++, PHP, React Native, .Net MVC, </w:t>
      </w:r>
      <w:proofErr w:type="spellStart"/>
      <w:r>
        <w:t>Laravel</w:t>
      </w:r>
      <w:proofErr w:type="spellEnd"/>
      <w:r>
        <w:t xml:space="preserve">, Android, </w:t>
      </w:r>
      <w:proofErr w:type="spellStart"/>
      <w:r>
        <w:t>git</w:t>
      </w:r>
      <w:proofErr w:type="spellEnd"/>
      <w:r>
        <w:t>, MySQL, Visual Studio, Android Studio, Photoshop.</w:t>
      </w:r>
    </w:p>
    <w:p w14:paraId="7C0818A9" w14:textId="77777777" w:rsidR="00F47E74" w:rsidRDefault="00F47E74" w:rsidP="00F47E74">
      <w:pPr>
        <w:pStyle w:val="Textoprincipalnormal"/>
      </w:pPr>
      <w:r>
        <w:t xml:space="preserve">Advanced: </w:t>
      </w:r>
      <w:proofErr w:type="spellStart"/>
      <w:r>
        <w:t>Javascript</w:t>
      </w:r>
      <w:proofErr w:type="spellEnd"/>
      <w:r>
        <w:t>, SASS, React.js, Algorithms, Data Structures.</w:t>
      </w:r>
    </w:p>
    <w:sectPr w:rsidR="00F47E74" w:rsidSect="001158D9">
      <w:headerReference w:type="default" r:id="rId11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5E45A" w14:textId="77777777" w:rsidR="00027610" w:rsidRDefault="00027610">
      <w:pPr>
        <w:spacing w:line="240" w:lineRule="auto"/>
      </w:pPr>
      <w:r>
        <w:separator/>
      </w:r>
    </w:p>
  </w:endnote>
  <w:endnote w:type="continuationSeparator" w:id="0">
    <w:p w14:paraId="5F685F35" w14:textId="77777777" w:rsidR="00027610" w:rsidRDefault="00027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0C9B5" w14:textId="77777777" w:rsidR="00027610" w:rsidRDefault="00027610">
      <w:pPr>
        <w:spacing w:line="240" w:lineRule="auto"/>
      </w:pPr>
      <w:r>
        <w:separator/>
      </w:r>
    </w:p>
  </w:footnote>
  <w:footnote w:type="continuationSeparator" w:id="0">
    <w:p w14:paraId="37BBE93D" w14:textId="77777777" w:rsidR="00027610" w:rsidRDefault="00027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82DFD" w14:textId="77777777" w:rsidR="001158D9" w:rsidRDefault="00027610">
    <w:pPr>
      <w:pStyle w:val="Nombre"/>
    </w:pPr>
    <w:sdt>
      <w:sdtPr>
        <w:alias w:val="Autor"/>
        <w:tag w:val="Autor"/>
        <w:id w:val="25244219"/>
        <w:placeholder>
          <w:docPart w:val="3B1A0F33340D7A41B8DF89D899E81B5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C1BA4">
          <w:rPr>
            <w:lang w:val="es-ES_tradnl"/>
          </w:rPr>
          <w:t>Jean Pierre Barcia Ruidias</w:t>
        </w:r>
      </w:sdtContent>
    </w:sdt>
    <w:r w:rsidR="00292E63">
      <w:tab/>
    </w:r>
    <w:r w:rsidR="00292E63">
      <w:rPr>
        <w:lang w:val="es-ES"/>
      </w:rPr>
      <w:t xml:space="preserve">Página </w:t>
    </w:r>
    <w:r w:rsidR="0067401C">
      <w:fldChar w:fldCharType="begin"/>
    </w:r>
    <w:r w:rsidR="0067401C">
      <w:instrText xml:space="preserve"> PAGE   \* MERGEFORMAT </w:instrText>
    </w:r>
    <w:r w:rsidR="0067401C">
      <w:fldChar w:fldCharType="separate"/>
    </w:r>
    <w:r w:rsidR="002774F6" w:rsidRPr="002774F6">
      <w:rPr>
        <w:noProof/>
        <w:lang w:val="es-ES"/>
      </w:rPr>
      <w:t>2</w:t>
    </w:r>
    <w:r w:rsidR="0067401C">
      <w:rPr>
        <w:noProof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C62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954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3FE2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9E605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A4"/>
    <w:rsid w:val="00027610"/>
    <w:rsid w:val="000D13BC"/>
    <w:rsid w:val="001158D9"/>
    <w:rsid w:val="00116C83"/>
    <w:rsid w:val="00117104"/>
    <w:rsid w:val="001C3169"/>
    <w:rsid w:val="00272BBE"/>
    <w:rsid w:val="002774F6"/>
    <w:rsid w:val="00292E63"/>
    <w:rsid w:val="002C112E"/>
    <w:rsid w:val="0036133A"/>
    <w:rsid w:val="0038599D"/>
    <w:rsid w:val="00591AB8"/>
    <w:rsid w:val="005E5A9C"/>
    <w:rsid w:val="005F4948"/>
    <w:rsid w:val="0067401C"/>
    <w:rsid w:val="00681D79"/>
    <w:rsid w:val="00705867"/>
    <w:rsid w:val="008F59A9"/>
    <w:rsid w:val="00995C71"/>
    <w:rsid w:val="009C741B"/>
    <w:rsid w:val="00A755CD"/>
    <w:rsid w:val="00B0019B"/>
    <w:rsid w:val="00B56204"/>
    <w:rsid w:val="00BE5BB4"/>
    <w:rsid w:val="00C02204"/>
    <w:rsid w:val="00C34AAC"/>
    <w:rsid w:val="00CA3A72"/>
    <w:rsid w:val="00D46CE2"/>
    <w:rsid w:val="00EB23C0"/>
    <w:rsid w:val="00EC1BA4"/>
    <w:rsid w:val="00F47E74"/>
    <w:rsid w:val="00FB4ACF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E788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semiHidden/>
    <w:unhideWhenUsed/>
    <w:qFormat/>
    <w:rsid w:val="001158D9"/>
    <w:pPr>
      <w:spacing w:after="0" w:line="264" w:lineRule="auto"/>
    </w:pPr>
    <w:rPr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1158D9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ttulo2">
    <w:name w:val="título 2"/>
    <w:basedOn w:val="Normal"/>
    <w:next w:val="Normal"/>
    <w:link w:val="Carcter2deencabezado"/>
    <w:uiPriority w:val="1"/>
    <w:semiHidden/>
    <w:unhideWhenUsed/>
    <w:qFormat/>
    <w:rsid w:val="001158D9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ttulo3">
    <w:name w:val="título 3"/>
    <w:basedOn w:val="Normal"/>
    <w:next w:val="Normal"/>
    <w:link w:val="Carcter3deencabezado"/>
    <w:uiPriority w:val="1"/>
    <w:semiHidden/>
    <w:unhideWhenUsed/>
    <w:qFormat/>
    <w:rsid w:val="001158D9"/>
    <w:pPr>
      <w:ind w:left="288"/>
      <w:outlineLvl w:val="2"/>
    </w:pPr>
    <w:rPr>
      <w:i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1158D9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1158D9"/>
    <w:rPr>
      <w:caps/>
      <w:color w:val="000000" w:themeColor="text1"/>
      <w:spacing w:val="10"/>
      <w:sz w:val="16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1158D9"/>
    <w:rPr>
      <w:i/>
      <w:sz w:val="16"/>
    </w:rPr>
  </w:style>
  <w:style w:type="paragraph" w:customStyle="1" w:styleId="Puesto1">
    <w:name w:val="Puesto1"/>
    <w:basedOn w:val="Normal"/>
    <w:link w:val="Carcterdepuesto"/>
    <w:qFormat/>
    <w:rsid w:val="001158D9"/>
    <w:pPr>
      <w:tabs>
        <w:tab w:val="left" w:pos="7560"/>
      </w:tabs>
      <w:ind w:left="288"/>
    </w:pPr>
    <w:rPr>
      <w:b/>
    </w:rPr>
  </w:style>
  <w:style w:type="character" w:customStyle="1" w:styleId="Carcterdepuesto">
    <w:name w:val="Carácter de puesto"/>
    <w:basedOn w:val="Fuentedeprrafopredeter"/>
    <w:link w:val="Puesto1"/>
    <w:rsid w:val="001158D9"/>
    <w:rPr>
      <w:b/>
      <w:sz w:val="16"/>
    </w:rPr>
  </w:style>
  <w:style w:type="paragraph" w:customStyle="1" w:styleId="Informacindecontacto">
    <w:name w:val="Información de contacto"/>
    <w:basedOn w:val="Normal"/>
    <w:qFormat/>
    <w:rsid w:val="001158D9"/>
    <w:pPr>
      <w:spacing w:after="400"/>
      <w:ind w:left="288"/>
    </w:pPr>
  </w:style>
  <w:style w:type="paragraph" w:customStyle="1" w:styleId="Textoprincipalnormal">
    <w:name w:val="Texto principal normal"/>
    <w:basedOn w:val="Normal"/>
    <w:qFormat/>
    <w:rsid w:val="001158D9"/>
    <w:pPr>
      <w:tabs>
        <w:tab w:val="left" w:pos="7560"/>
      </w:tabs>
      <w:ind w:left="288"/>
    </w:pPr>
  </w:style>
  <w:style w:type="paragraph" w:customStyle="1" w:styleId="Maysculas">
    <w:name w:val="Mayúsculas"/>
    <w:basedOn w:val="Normal"/>
    <w:semiHidden/>
    <w:unhideWhenUsed/>
    <w:qFormat/>
    <w:rsid w:val="001158D9"/>
    <w:rPr>
      <w:caps/>
      <w:spacing w:val="20"/>
      <w:sz w:val="15"/>
    </w:rPr>
  </w:style>
  <w:style w:type="paragraph" w:customStyle="1" w:styleId="Ubicacin">
    <w:name w:val="Ubicación"/>
    <w:basedOn w:val="Normal"/>
    <w:qFormat/>
    <w:rsid w:val="001158D9"/>
    <w:pPr>
      <w:ind w:left="288"/>
    </w:pPr>
  </w:style>
  <w:style w:type="paragraph" w:customStyle="1" w:styleId="Espaciodespus">
    <w:name w:val="Espacio después"/>
    <w:basedOn w:val="Normal"/>
    <w:qFormat/>
    <w:rsid w:val="001158D9"/>
    <w:pPr>
      <w:tabs>
        <w:tab w:val="left" w:pos="7560"/>
      </w:tabs>
      <w:spacing w:after="160"/>
      <w:ind w:left="288" w:right="2880"/>
    </w:pPr>
  </w:style>
  <w:style w:type="character" w:customStyle="1" w:styleId="Textodelmarcadordeposicin1">
    <w:name w:val="Texto del marcador de posición1"/>
    <w:basedOn w:val="Fuentedeprrafopredeter"/>
    <w:uiPriority w:val="99"/>
    <w:semiHidden/>
    <w:rsid w:val="001158D9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1158D9"/>
    <w:pPr>
      <w:spacing w:line="240" w:lineRule="auto"/>
    </w:pPr>
    <w:rPr>
      <w:rFonts w:ascii="Tahoma" w:hAnsi="Tahoma" w:cs="Tahoma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1158D9"/>
    <w:rPr>
      <w:rFonts w:ascii="Tahoma" w:hAnsi="Tahoma" w:cs="Tahoma"/>
      <w:sz w:val="16"/>
      <w:szCs w:val="16"/>
    </w:rPr>
  </w:style>
  <w:style w:type="paragraph" w:customStyle="1" w:styleId="Nombre">
    <w:name w:val="Nombre"/>
    <w:basedOn w:val="Normal"/>
    <w:qFormat/>
    <w:rsid w:val="001158D9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Espaciodespusde1Sinsangraderecha">
    <w:name w:val="Espacio después de 1 (Sin sangría derecha)"/>
    <w:basedOn w:val="Normal"/>
    <w:qFormat/>
    <w:rsid w:val="001158D9"/>
    <w:pPr>
      <w:tabs>
        <w:tab w:val="left" w:pos="7560"/>
      </w:tabs>
      <w:spacing w:after="160"/>
      <w:ind w:left="288"/>
    </w:pPr>
  </w:style>
  <w:style w:type="paragraph" w:customStyle="1" w:styleId="Encabezadodeseccin">
    <w:name w:val="Encabezado de sección"/>
    <w:basedOn w:val="Normal"/>
    <w:qFormat/>
    <w:rsid w:val="001158D9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Encabezadoencursiva">
    <w:name w:val="Encabezado en cursiva"/>
    <w:basedOn w:val="Normal"/>
    <w:qFormat/>
    <w:rsid w:val="001158D9"/>
    <w:pPr>
      <w:ind w:left="288"/>
      <w:outlineLvl w:val="2"/>
    </w:pPr>
    <w:rPr>
      <w:i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1158D9"/>
    <w:pPr>
      <w:tabs>
        <w:tab w:val="center" w:pos="4680"/>
        <w:tab w:val="right" w:pos="9360"/>
      </w:tabs>
      <w:spacing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1158D9"/>
    <w:rPr>
      <w:sz w:val="16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1158D9"/>
    <w:pPr>
      <w:tabs>
        <w:tab w:val="center" w:pos="4680"/>
        <w:tab w:val="right" w:pos="9360"/>
      </w:tabs>
      <w:spacing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1158D9"/>
    <w:rPr>
      <w:sz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2E63"/>
    <w:pPr>
      <w:spacing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2E63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semiHidden/>
    <w:unhideWhenUsed/>
    <w:rsid w:val="0036133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semiHidden/>
    <w:rsid w:val="0036133A"/>
    <w:rPr>
      <w:sz w:val="16"/>
    </w:rPr>
  </w:style>
  <w:style w:type="paragraph" w:styleId="Piedepgina0">
    <w:name w:val="footer"/>
    <w:basedOn w:val="Normal"/>
    <w:link w:val="PiedepginaCar"/>
    <w:uiPriority w:val="99"/>
    <w:semiHidden/>
    <w:unhideWhenUsed/>
    <w:rsid w:val="0036133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semiHidden/>
    <w:rsid w:val="0036133A"/>
    <w:rPr>
      <w:sz w:val="16"/>
    </w:rPr>
  </w:style>
  <w:style w:type="character" w:styleId="Hipervnculo">
    <w:name w:val="Hyperlink"/>
    <w:basedOn w:val="Fuentedeprrafopredeter"/>
    <w:uiPriority w:val="99"/>
    <w:unhideWhenUsed/>
    <w:rsid w:val="002774F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4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jeanpbarci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anpierre/Library/Containers/com.microsoft.Word/Data/Library/Caches/10250/TM10169559/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138C11205C849AF4F04752B24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D452C-22CA-6F4B-B727-5E1607751FDD}"/>
      </w:docPartPr>
      <w:docPartBody>
        <w:p w:rsidR="00122F23" w:rsidRDefault="00A13C0E">
          <w:pPr>
            <w:pStyle w:val="8D5138C11205C849AF4F04752B24D4CE"/>
          </w:pPr>
          <w:r>
            <w:rPr>
              <w:lang w:val="es-ES"/>
            </w:rPr>
            <w:t>[nombre]</w:t>
          </w:r>
        </w:p>
      </w:docPartBody>
    </w:docPart>
    <w:docPart>
      <w:docPartPr>
        <w:name w:val="6F24DF61E078C64F931C0BFC8D976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E0C5-7849-304A-BE79-6625B538132E}"/>
      </w:docPartPr>
      <w:docPartBody>
        <w:p w:rsidR="00122F23" w:rsidRDefault="00A13C0E">
          <w:pPr>
            <w:pStyle w:val="6F24DF61E078C64F931C0BFC8D976126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F243DD14C059C345AB658DCCB7ABA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03A5D-7F28-7243-BF8F-4701E350E2C3}"/>
      </w:docPartPr>
      <w:docPartBody>
        <w:p w:rsidR="00122F23" w:rsidRDefault="00A13C0E">
          <w:pPr>
            <w:pStyle w:val="F243DD14C059C345AB658DCCB7ABA9D2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D206AD8AAABA824A9BF5CD27E9710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518E-6137-AB41-9654-5C4BE1AFD6FA}"/>
      </w:docPartPr>
      <w:docPartBody>
        <w:p w:rsidR="00122F23" w:rsidRDefault="00A13C0E">
          <w:pPr>
            <w:pStyle w:val="D206AD8AAABA824A9BF5CD27E97101D5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1657207B854D7E4A99B20A347C181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7019-76F8-A849-ABA9-9BB3E2DB701A}"/>
      </w:docPartPr>
      <w:docPartBody>
        <w:p w:rsidR="00122F23" w:rsidRDefault="00A13C0E">
          <w:pPr>
            <w:pStyle w:val="1657207B854D7E4A99B20A347C181C98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98409EA8EB8CB04BAA12E138ACD9F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8BB54-7B60-A549-963E-872748BCDFD7}"/>
      </w:docPartPr>
      <w:docPartBody>
        <w:p w:rsidR="00122F23" w:rsidRDefault="00A13C0E">
          <w:pPr>
            <w:pStyle w:val="98409EA8EB8CB04BAA12E138ACD9FB52"/>
          </w:pPr>
          <w:r>
            <w:rPr>
              <w:lang w:val="es-ES"/>
            </w:rPr>
            <w:t>[Seleccione el año]</w:t>
          </w:r>
        </w:p>
      </w:docPartBody>
    </w:docPart>
    <w:docPart>
      <w:docPartPr>
        <w:name w:val="126B610E70F05240A9820E8912A3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F5032-27CB-CE42-8E20-0F59499C9C4E}"/>
      </w:docPartPr>
      <w:docPartBody>
        <w:p w:rsidR="00122F23" w:rsidRDefault="00A13C0E">
          <w:pPr>
            <w:pStyle w:val="126B610E70F05240A9820E8912A36514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3B1A0F33340D7A41B8DF89D899E81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CFEC3-9AE1-F74A-92CE-4322E9903550}"/>
      </w:docPartPr>
      <w:docPartBody>
        <w:p w:rsidR="00122F23" w:rsidRDefault="00A13C0E">
          <w:pPr>
            <w:pStyle w:val="3B1A0F33340D7A41B8DF89D899E81B56"/>
          </w:pPr>
          <w:r>
            <w:rPr>
              <w:rStyle w:val="Textodelmarcadordeposicin1"/>
              <w:lang w:val="es-ES"/>
            </w:rPr>
            <w:t>[Nombre]</w:t>
          </w:r>
        </w:p>
      </w:docPartBody>
    </w:docPart>
    <w:docPart>
      <w:docPartPr>
        <w:name w:val="34465CFAE03BC24EBC4883148FF04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F3A43-78DE-5843-86E0-BD08A889F4D6}"/>
      </w:docPartPr>
      <w:docPartBody>
        <w:p w:rsidR="00122F23" w:rsidRDefault="00F76D5A" w:rsidP="00F76D5A">
          <w:pPr>
            <w:pStyle w:val="34465CFAE03BC24EBC4883148FF04B58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2CF44740785C904A9BFF5048C07B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1F7C-E826-3D43-84D3-93C908A9ADD2}"/>
      </w:docPartPr>
      <w:docPartBody>
        <w:p w:rsidR="00122F23" w:rsidRDefault="00F76D5A" w:rsidP="00F76D5A">
          <w:pPr>
            <w:pStyle w:val="2CF44740785C904A9BFF5048C07B70D4"/>
          </w:pPr>
          <w:r>
            <w:rPr>
              <w:lang w:val="es-ES"/>
            </w:rPr>
            <w:t>[Fecha de inicio]</w:t>
          </w:r>
        </w:p>
      </w:docPartBody>
    </w:docPart>
    <w:docPart>
      <w:docPartPr>
        <w:name w:val="08BAE9805C11C24CA820D08FC1BCF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1220-ADBA-0E49-9E2C-7FC44AFD3C0F}"/>
      </w:docPartPr>
      <w:docPartBody>
        <w:p w:rsidR="00122F23" w:rsidRDefault="00F76D5A" w:rsidP="00F76D5A">
          <w:pPr>
            <w:pStyle w:val="08BAE9805C11C24CA820D08FC1BCFAA0"/>
          </w:pPr>
          <w:r>
            <w:rPr>
              <w:lang w:val="es-ES"/>
            </w:rPr>
            <w:t>[Fecha de inicio]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5A"/>
    <w:rsid w:val="00122F23"/>
    <w:rsid w:val="0018616D"/>
    <w:rsid w:val="00A13C0E"/>
    <w:rsid w:val="00F7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5138C11205C849AF4F04752B24D4CE">
    <w:name w:val="8D5138C11205C849AF4F04752B24D4CE"/>
  </w:style>
  <w:style w:type="paragraph" w:customStyle="1" w:styleId="10FD39AC24C22847B441A6BE78EA8D18">
    <w:name w:val="10FD39AC24C22847B441A6BE78EA8D18"/>
  </w:style>
  <w:style w:type="paragraph" w:customStyle="1" w:styleId="4AC9C582BF849D48B1B9CE7870C6BC6F">
    <w:name w:val="4AC9C582BF849D48B1B9CE7870C6BC6F"/>
  </w:style>
  <w:style w:type="paragraph" w:customStyle="1" w:styleId="64D305B3EFB4744591280EDE25D0DD23">
    <w:name w:val="64D305B3EFB4744591280EDE25D0DD23"/>
  </w:style>
  <w:style w:type="paragraph" w:customStyle="1" w:styleId="8BEF432BB4EDF74887A8F86D2C9AC9A7">
    <w:name w:val="8BEF432BB4EDF74887A8F86D2C9AC9A7"/>
  </w:style>
  <w:style w:type="paragraph" w:customStyle="1" w:styleId="5A3C285E1C07E0449177BEE8A6EB569C">
    <w:name w:val="5A3C285E1C07E0449177BEE8A6EB569C"/>
  </w:style>
  <w:style w:type="paragraph" w:customStyle="1" w:styleId="1DC774180EE4EE48A5D8D8230D6AB9E4">
    <w:name w:val="1DC774180EE4EE48A5D8D8230D6AB9E4"/>
  </w:style>
  <w:style w:type="paragraph" w:customStyle="1" w:styleId="6F24DF61E078C64F931C0BFC8D976126">
    <w:name w:val="6F24DF61E078C64F931C0BFC8D976126"/>
  </w:style>
  <w:style w:type="paragraph" w:customStyle="1" w:styleId="41E83C1B2F863A4087AB41FE423D61ED">
    <w:name w:val="41E83C1B2F863A4087AB41FE423D61ED"/>
  </w:style>
  <w:style w:type="paragraph" w:customStyle="1" w:styleId="FED9B7FEEE0353438C766862FFE678F8">
    <w:name w:val="FED9B7FEEE0353438C766862FFE678F8"/>
  </w:style>
  <w:style w:type="paragraph" w:customStyle="1" w:styleId="40881F41734E2D4E9E01F2ADA3FD0D29">
    <w:name w:val="40881F41734E2D4E9E01F2ADA3FD0D29"/>
  </w:style>
  <w:style w:type="paragraph" w:customStyle="1" w:styleId="F16F9F25FA971B498C92F82B73F57E3C">
    <w:name w:val="F16F9F25FA971B498C92F82B73F57E3C"/>
  </w:style>
  <w:style w:type="paragraph" w:customStyle="1" w:styleId="F243DD14C059C345AB658DCCB7ABA9D2">
    <w:name w:val="F243DD14C059C345AB658DCCB7ABA9D2"/>
  </w:style>
  <w:style w:type="paragraph" w:customStyle="1" w:styleId="3F70F3E9025E5246A636AA742862A3B0">
    <w:name w:val="3F70F3E9025E5246A636AA742862A3B0"/>
  </w:style>
  <w:style w:type="paragraph" w:customStyle="1" w:styleId="D8027FCD55E36846BCC506DDAFACAEE2">
    <w:name w:val="D8027FCD55E36846BCC506DDAFACAEE2"/>
  </w:style>
  <w:style w:type="paragraph" w:customStyle="1" w:styleId="EFD21A796AFD97439B97F6F82000973F">
    <w:name w:val="EFD21A796AFD97439B97F6F82000973F"/>
  </w:style>
  <w:style w:type="paragraph" w:customStyle="1" w:styleId="7020FF15CE180D4780E42C31BF49D352">
    <w:name w:val="7020FF15CE180D4780E42C31BF49D352"/>
  </w:style>
  <w:style w:type="paragraph" w:customStyle="1" w:styleId="ECFE2D61A8712C4C87F096B35C1E5923">
    <w:name w:val="ECFE2D61A8712C4C87F096B35C1E5923"/>
  </w:style>
  <w:style w:type="paragraph" w:customStyle="1" w:styleId="AA51D1F09D39C9479B3FC4A7F6604C41">
    <w:name w:val="AA51D1F09D39C9479B3FC4A7F6604C41"/>
  </w:style>
  <w:style w:type="paragraph" w:customStyle="1" w:styleId="275674ACD0A88B46A9F42059AA180B45">
    <w:name w:val="275674ACD0A88B46A9F42059AA180B45"/>
  </w:style>
  <w:style w:type="paragraph" w:customStyle="1" w:styleId="9167D887CF55AF4AAF620C91DE9EC8D5">
    <w:name w:val="9167D887CF55AF4AAF620C91DE9EC8D5"/>
  </w:style>
  <w:style w:type="paragraph" w:customStyle="1" w:styleId="D206AD8AAABA824A9BF5CD27E97101D5">
    <w:name w:val="D206AD8AAABA824A9BF5CD27E97101D5"/>
  </w:style>
  <w:style w:type="paragraph" w:customStyle="1" w:styleId="4EC77A71F52CF34F9E00480CC672B4F9">
    <w:name w:val="4EC77A71F52CF34F9E00480CC672B4F9"/>
  </w:style>
  <w:style w:type="paragraph" w:customStyle="1" w:styleId="C459A33991360C4E86232383A5318AA2">
    <w:name w:val="C459A33991360C4E86232383A5318AA2"/>
  </w:style>
  <w:style w:type="paragraph" w:customStyle="1" w:styleId="E2A307021378B5419ADB5E65E887CB3F">
    <w:name w:val="E2A307021378B5419ADB5E65E887CB3F"/>
  </w:style>
  <w:style w:type="paragraph" w:customStyle="1" w:styleId="30D1302425430944824E5BC50468CC62">
    <w:name w:val="30D1302425430944824E5BC50468CC62"/>
  </w:style>
  <w:style w:type="paragraph" w:customStyle="1" w:styleId="A0F521F5100CB94DA5ACBE91BD47A82E">
    <w:name w:val="A0F521F5100CB94DA5ACBE91BD47A82E"/>
  </w:style>
  <w:style w:type="paragraph" w:customStyle="1" w:styleId="4D63A96E1A651A45A0210A3C382CF62B">
    <w:name w:val="4D63A96E1A651A45A0210A3C382CF62B"/>
  </w:style>
  <w:style w:type="paragraph" w:customStyle="1" w:styleId="16166D4CB278014987AAA5579BAF5516">
    <w:name w:val="16166D4CB278014987AAA5579BAF5516"/>
  </w:style>
  <w:style w:type="paragraph" w:customStyle="1" w:styleId="BB9624D88AC54041B0E069BBC4AAB7AE">
    <w:name w:val="BB9624D88AC54041B0E069BBC4AAB7AE"/>
  </w:style>
  <w:style w:type="paragraph" w:customStyle="1" w:styleId="62D61A2FA603B24CB9AEDC63D6060306">
    <w:name w:val="62D61A2FA603B24CB9AEDC63D6060306"/>
  </w:style>
  <w:style w:type="paragraph" w:customStyle="1" w:styleId="1657207B854D7E4A99B20A347C181C98">
    <w:name w:val="1657207B854D7E4A99B20A347C181C98"/>
  </w:style>
  <w:style w:type="paragraph" w:customStyle="1" w:styleId="907087DE39D7D74EA1A49AF265AF07F0">
    <w:name w:val="907087DE39D7D74EA1A49AF265AF07F0"/>
  </w:style>
  <w:style w:type="paragraph" w:customStyle="1" w:styleId="7C5E66CD7F56F84A8047C9DA64BB42BF">
    <w:name w:val="7C5E66CD7F56F84A8047C9DA64BB42BF"/>
  </w:style>
  <w:style w:type="paragraph" w:customStyle="1" w:styleId="98409EA8EB8CB04BAA12E138ACD9FB52">
    <w:name w:val="98409EA8EB8CB04BAA12E138ACD9FB52"/>
  </w:style>
  <w:style w:type="paragraph" w:customStyle="1" w:styleId="E63B0DC8A3E5164494728D2C2EBF3EDC">
    <w:name w:val="E63B0DC8A3E5164494728D2C2EBF3EDC"/>
  </w:style>
  <w:style w:type="paragraph" w:customStyle="1" w:styleId="D2E9749C91386140BED9F562D3F374AB">
    <w:name w:val="D2E9749C91386140BED9F562D3F374AB"/>
  </w:style>
  <w:style w:type="paragraph" w:customStyle="1" w:styleId="E42D1EE09A54FB45A8EDFB31DFCBD38C">
    <w:name w:val="E42D1EE09A54FB45A8EDFB31DFCBD38C"/>
  </w:style>
  <w:style w:type="paragraph" w:customStyle="1" w:styleId="87079411277F4B4AB24EC9F71ED75F29">
    <w:name w:val="87079411277F4B4AB24EC9F71ED75F29"/>
  </w:style>
  <w:style w:type="paragraph" w:customStyle="1" w:styleId="08B87C35DCB5F84786505872899D1788">
    <w:name w:val="08B87C35DCB5F84786505872899D1788"/>
  </w:style>
  <w:style w:type="paragraph" w:customStyle="1" w:styleId="5C0D8D50778B474698E8A16BEED08DCD">
    <w:name w:val="5C0D8D50778B474698E8A16BEED08DCD"/>
  </w:style>
  <w:style w:type="paragraph" w:customStyle="1" w:styleId="46D93410851277438A29C7B3A4D04624">
    <w:name w:val="46D93410851277438A29C7B3A4D04624"/>
  </w:style>
  <w:style w:type="paragraph" w:customStyle="1" w:styleId="275A6DED6F1FA44AA681A9B6FABA7176">
    <w:name w:val="275A6DED6F1FA44AA681A9B6FABA7176"/>
  </w:style>
  <w:style w:type="paragraph" w:customStyle="1" w:styleId="2E96AA961155C244ADCC448D1FD87C03">
    <w:name w:val="2E96AA961155C244ADCC448D1FD87C03"/>
  </w:style>
  <w:style w:type="paragraph" w:customStyle="1" w:styleId="126B610E70F05240A9820E8912A36514">
    <w:name w:val="126B610E70F05240A9820E8912A36514"/>
  </w:style>
  <w:style w:type="paragraph" w:customStyle="1" w:styleId="6D41F8E8B331474F99DA6E650E2FB70D">
    <w:name w:val="6D41F8E8B331474F99DA6E650E2FB70D"/>
  </w:style>
  <w:style w:type="paragraph" w:customStyle="1" w:styleId="D44FC1C2B4350349832F58784768257A">
    <w:name w:val="D44FC1C2B4350349832F58784768257A"/>
  </w:style>
  <w:style w:type="paragraph" w:customStyle="1" w:styleId="86AD5B55E552C1458AB0C1A072C1AC54">
    <w:name w:val="86AD5B55E552C1458AB0C1A072C1AC54"/>
  </w:style>
  <w:style w:type="paragraph" w:customStyle="1" w:styleId="95CA8BBE5FB00E43A611A28245FB377B">
    <w:name w:val="95CA8BBE5FB00E43A611A28245FB377B"/>
  </w:style>
  <w:style w:type="paragraph" w:customStyle="1" w:styleId="98DC7734E045504D98EE3186E2F9E719">
    <w:name w:val="98DC7734E045504D98EE3186E2F9E719"/>
  </w:style>
  <w:style w:type="paragraph" w:customStyle="1" w:styleId="4E332667B2E40E459DC17398FDC8DE22">
    <w:name w:val="4E332667B2E40E459DC17398FDC8DE22"/>
  </w:style>
  <w:style w:type="paragraph" w:customStyle="1" w:styleId="C201B3F6301CE94189F7FBF10C62FE58">
    <w:name w:val="C201B3F6301CE94189F7FBF10C62FE58"/>
  </w:style>
  <w:style w:type="paragraph" w:customStyle="1" w:styleId="3676B044AF10BC4B8EB5644B22CD7C47">
    <w:name w:val="3676B044AF10BC4B8EB5644B22CD7C47"/>
  </w:style>
  <w:style w:type="paragraph" w:customStyle="1" w:styleId="32CAE9A0FAD3FC4EBD88DD149230EC41">
    <w:name w:val="32CAE9A0FAD3FC4EBD88DD149230EC41"/>
  </w:style>
  <w:style w:type="paragraph" w:customStyle="1" w:styleId="25EC0956AB79574F95AE9E242E09FA83">
    <w:name w:val="25EC0956AB79574F95AE9E242E09FA83"/>
  </w:style>
  <w:style w:type="paragraph" w:customStyle="1" w:styleId="AEA727B2B53A954893EC1ED70E0ED60A">
    <w:name w:val="AEA727B2B53A954893EC1ED70E0ED60A"/>
  </w:style>
  <w:style w:type="paragraph" w:customStyle="1" w:styleId="D29DCBD3B98C0644B48D98EF8706A49C">
    <w:name w:val="D29DCBD3B98C0644B48D98EF8706A49C"/>
  </w:style>
  <w:style w:type="paragraph" w:customStyle="1" w:styleId="B21A92ED61AE814A866FD8B2FCA1D09F">
    <w:name w:val="B21A92ED61AE814A866FD8B2FCA1D09F"/>
  </w:style>
  <w:style w:type="paragraph" w:customStyle="1" w:styleId="E8DCC125749890418B622F44B4539165">
    <w:name w:val="E8DCC125749890418B622F44B4539165"/>
  </w:style>
  <w:style w:type="paragraph" w:customStyle="1" w:styleId="6291AEA542B0A84795A1A62763A3B965">
    <w:name w:val="6291AEA542B0A84795A1A62763A3B965"/>
  </w:style>
  <w:style w:type="paragraph" w:customStyle="1" w:styleId="6C7BCD3795B69A4EB82618019C1422B4">
    <w:name w:val="6C7BCD3795B69A4EB82618019C1422B4"/>
  </w:style>
  <w:style w:type="paragraph" w:customStyle="1" w:styleId="0CBBCBD61AF84543810FCEB5C5B96175">
    <w:name w:val="0CBBCBD61AF84543810FCEB5C5B96175"/>
  </w:style>
  <w:style w:type="paragraph" w:customStyle="1" w:styleId="12059EA082568D4EAE85E1A72EF30489">
    <w:name w:val="12059EA082568D4EAE85E1A72EF30489"/>
  </w:style>
  <w:style w:type="paragraph" w:customStyle="1" w:styleId="FDD6ABA16588884F91D5A520DE2763BA">
    <w:name w:val="FDD6ABA16588884F91D5A520DE2763BA"/>
  </w:style>
  <w:style w:type="paragraph" w:customStyle="1" w:styleId="F41524ED6397B74CAC0F95EAA90AD900">
    <w:name w:val="F41524ED6397B74CAC0F95EAA90AD900"/>
  </w:style>
  <w:style w:type="paragraph" w:customStyle="1" w:styleId="7E3F4555331E724399DFD16377063D53">
    <w:name w:val="7E3F4555331E724399DFD16377063D53"/>
  </w:style>
  <w:style w:type="paragraph" w:customStyle="1" w:styleId="246AF163A8AFAD41BE6ACA875D731216">
    <w:name w:val="246AF163A8AFAD41BE6ACA875D731216"/>
  </w:style>
  <w:style w:type="paragraph" w:customStyle="1" w:styleId="7692FED0F9021045B23AE1278A2CA30A">
    <w:name w:val="7692FED0F9021045B23AE1278A2CA30A"/>
  </w:style>
  <w:style w:type="paragraph" w:customStyle="1" w:styleId="785E02C637666D4A8A36B2FC0C109920">
    <w:name w:val="785E02C637666D4A8A36B2FC0C109920"/>
  </w:style>
  <w:style w:type="paragraph" w:customStyle="1" w:styleId="85D081690A8BF14B9BEF39BB1CF7C146">
    <w:name w:val="85D081690A8BF14B9BEF39BB1CF7C146"/>
  </w:style>
  <w:style w:type="paragraph" w:customStyle="1" w:styleId="E5570B2929B3A44D87BBEA787C924679">
    <w:name w:val="E5570B2929B3A44D87BBEA787C924679"/>
  </w:style>
  <w:style w:type="paragraph" w:customStyle="1" w:styleId="BAF437B1772D0D4AA3139555B5A5F897">
    <w:name w:val="BAF437B1772D0D4AA3139555B5A5F897"/>
  </w:style>
  <w:style w:type="paragraph" w:customStyle="1" w:styleId="86BA05F3DF7E5544A8349112135229EE">
    <w:name w:val="86BA05F3DF7E5544A8349112135229EE"/>
  </w:style>
  <w:style w:type="paragraph" w:customStyle="1" w:styleId="CBF23A206FEA154193890BEE1446041C">
    <w:name w:val="CBF23A206FEA154193890BEE1446041C"/>
  </w:style>
  <w:style w:type="paragraph" w:customStyle="1" w:styleId="4D6E9D89633B0E4FB3D847731F3F8E61">
    <w:name w:val="4D6E9D89633B0E4FB3D847731F3F8E61"/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paragraph" w:customStyle="1" w:styleId="3B1A0F33340D7A41B8DF89D899E81B56">
    <w:name w:val="3B1A0F33340D7A41B8DF89D899E81B56"/>
  </w:style>
  <w:style w:type="paragraph" w:customStyle="1" w:styleId="34465CFAE03BC24EBC4883148FF04B58">
    <w:name w:val="34465CFAE03BC24EBC4883148FF04B58"/>
    <w:rsid w:val="00F76D5A"/>
  </w:style>
  <w:style w:type="paragraph" w:customStyle="1" w:styleId="2CF44740785C904A9BFF5048C07B70D4">
    <w:name w:val="2CF44740785C904A9BFF5048C07B70D4"/>
    <w:rsid w:val="00F76D5A"/>
  </w:style>
  <w:style w:type="paragraph" w:customStyle="1" w:styleId="08BAE9805C11C24CA820D08FC1BCFAA0">
    <w:name w:val="08BAE9805C11C24CA820D08FC1BCFAA0"/>
    <w:rsid w:val="00F76D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58f784-0ef9-4616-b22d-512a8cad1f0d">english</DirectSourceMarket>
    <ApprovalStatus xmlns="2958f784-0ef9-4616-b22d-512a8cad1f0d">In Progress</ApprovalStatus>
    <MarketSpecific xmlns="2958f784-0ef9-4616-b22d-512a8cad1f0d" xsi:nil="true"/>
    <PrimaryImageGen xmlns="2958f784-0ef9-4616-b22d-512a8cad1f0d">true</PrimaryImageGen>
    <ThumbnailAssetId xmlns="2958f784-0ef9-4616-b22d-512a8cad1f0d" xsi:nil="true"/>
    <NumericId xmlns="2958f784-0ef9-4616-b22d-512a8cad1f0d">-1</NumericId>
    <TPFriendlyName xmlns="2958f784-0ef9-4616-b22d-512a8cad1f0d">Curriculum vitae</TPFriendlyName>
    <BusinessGroup xmlns="2958f784-0ef9-4616-b22d-512a8cad1f0d" xsi:nil="true"/>
    <APEditor xmlns="2958f784-0ef9-4616-b22d-512a8cad1f0d">
      <UserInfo>
        <DisplayName>REDMOND\v-luannv</DisplayName>
        <AccountId>108</AccountId>
        <AccountType/>
      </UserInfo>
    </APEditor>
    <SourceTitle xmlns="2958f784-0ef9-4616-b22d-512a8cad1f0d">Curriculum vitae</SourceTitle>
    <OpenTemplate xmlns="2958f784-0ef9-4616-b22d-512a8cad1f0d">true</OpenTemplate>
    <UALocComments xmlns="2958f784-0ef9-4616-b22d-512a8cad1f0d" xsi:nil="true"/>
    <ParentAssetId xmlns="2958f784-0ef9-4616-b22d-512a8cad1f0d" xsi:nil="true"/>
    <PublishStatusLookup xmlns="2958f784-0ef9-4616-b22d-512a8cad1f0d">
      <Value>75167</Value>
      <Value>621726</Value>
    </PublishStatusLookup>
    <IntlLangReviewDate xmlns="2958f784-0ef9-4616-b22d-512a8cad1f0d" xsi:nil="true"/>
    <LastPublishResultLookup xmlns="2958f784-0ef9-4616-b22d-512a8cad1f0d" xsi:nil="true"/>
    <MachineTranslated xmlns="2958f784-0ef9-4616-b22d-512a8cad1f0d" xsi:nil="true"/>
    <OriginalSourceMarket xmlns="2958f784-0ef9-4616-b22d-512a8cad1f0d">english</OriginalSourceMarket>
    <TPInstallLocation xmlns="2958f784-0ef9-4616-b22d-512a8cad1f0d">{My Templates}</TPInstallLocation>
    <APDescription xmlns="2958f784-0ef9-4616-b22d-512a8cad1f0d" xsi:nil="true"/>
    <ClipArtFilename xmlns="2958f784-0ef9-4616-b22d-512a8cad1f0d" xsi:nil="true"/>
    <ContentItem xmlns="2958f784-0ef9-4616-b22d-512a8cad1f0d" xsi:nil="true"/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LastModifiedDateTime xmlns="2958f784-0ef9-4616-b22d-512a8cad1f0d" xsi:nil="true"/>
    <TimesCloned xmlns="2958f784-0ef9-4616-b22d-512a8cad1f0d" xsi:nil="true"/>
    <AssetStart xmlns="2958f784-0ef9-4616-b22d-512a8cad1f0d">2009-01-02T00:00:00+00:00</AssetStart>
    <LastHandOff xmlns="2958f784-0ef9-4616-b22d-512a8cad1f0d" xsi:nil="true"/>
    <Provider xmlns="2958f784-0ef9-4616-b22d-512a8cad1f0d">EY006220130</Provider>
    <AcquiredFrom xmlns="2958f784-0ef9-4616-b22d-512a8cad1f0d" xsi:nil="true"/>
    <TPClientViewer xmlns="2958f784-0ef9-4616-b22d-512a8cad1f0d">Microsoft Office Word</TPClientViewer>
    <ArtSampleDocs xmlns="2958f784-0ef9-4616-b22d-512a8cad1f0d" xsi:nil="true"/>
    <UACurrentWords xmlns="2958f784-0ef9-4616-b22d-512a8cad1f0d">0</UACurrentWords>
    <UALocRecommendation xmlns="2958f784-0ef9-4616-b22d-512a8cad1f0d">Localize</UALocRecommendation>
    <IsDeleted xmlns="2958f784-0ef9-4616-b22d-512a8cad1f0d">false</IsDeleted>
    <ShowIn xmlns="2958f784-0ef9-4616-b22d-512a8cad1f0d" xsi:nil="true"/>
    <UANotes xmlns="2958f784-0ef9-4616-b22d-512a8cad1f0d" xsi:nil="true"/>
    <CSXHash xmlns="2958f784-0ef9-4616-b22d-512a8cad1f0d" xsi:nil="true"/>
    <VoteCount xmlns="2958f784-0ef9-4616-b22d-512a8cad1f0d" xsi:nil="true"/>
    <TemplateStatus xmlns="2958f784-0ef9-4616-b22d-512a8cad1f0d" xsi:nil="true"/>
    <AssetExpire xmlns="2958f784-0ef9-4616-b22d-512a8cad1f0d">2029-05-12T00:00:00+00:00</AssetExpire>
    <CSXSubmissionMarket xmlns="2958f784-0ef9-4616-b22d-512a8cad1f0d" xsi:nil="true"/>
    <DSATActionTaken xmlns="2958f784-0ef9-4616-b22d-512a8cad1f0d" xsi:nil="true"/>
    <TPExecutable xmlns="2958f784-0ef9-4616-b22d-512a8cad1f0d" xsi:nil="true"/>
    <SubmitterId xmlns="2958f784-0ef9-4616-b22d-512a8cad1f0d" xsi:nil="true"/>
    <AssetType xmlns="2958f784-0ef9-4616-b22d-512a8cad1f0d">TP</AssetType>
    <CSXUpdate xmlns="2958f784-0ef9-4616-b22d-512a8cad1f0d">false</CSXUpdate>
    <ApprovalLog xmlns="2958f784-0ef9-4616-b22d-512a8cad1f0d" xsi:nil="true"/>
    <BugNumber xmlns="2958f784-0ef9-4616-b22d-512a8cad1f0d" xsi:nil="true"/>
    <CSXSubmissionDat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>WORDFiles</TPComponent>
    <Description0 xmlns="fb5acd76-e9f3-4601-9d69-91f53ab96ae6" xsi:nil="true"/>
    <Component xmlns="fb5acd76-e9f3-4601-9d69-91f53ab96ae6" xsi:nil="true"/>
    <AssetId xmlns="2958f784-0ef9-4616-b22d-512a8cad1f0d">TP010169559</AssetId>
    <TPApplication xmlns="2958f784-0ef9-4616-b22d-512a8cad1f0d">Word</TPApplication>
    <TPLaunchHelpLink xmlns="2958f784-0ef9-4616-b22d-512a8cad1f0d" xsi:nil="true"/>
    <IntlLocPriority xmlns="2958f784-0ef9-4616-b22d-512a8cad1f0d" xsi:nil="true"/>
    <PlannedPubDate xmlns="2958f784-0ef9-4616-b22d-512a8cad1f0d" xsi:nil="true"/>
    <IntlLangReviewer xmlns="2958f784-0ef9-4616-b22d-512a8cad1f0d" xsi:nil="true"/>
    <HandoffToMSDN xmlns="2958f784-0ef9-4616-b22d-512a8cad1f0d" xsi:nil="true"/>
    <CrawlForDependencies xmlns="2958f784-0ef9-4616-b22d-512a8cad1f0d">false</CrawlForDependencies>
    <TrustLevel xmlns="2958f784-0ef9-4616-b22d-512a8cad1f0d">1 Microsoft Managed Content</TrustLevel>
    <IsSearchable xmlns="2958f784-0ef9-4616-b22d-512a8cad1f0d">false</IsSearchable>
    <TPNamespace xmlns="2958f784-0ef9-4616-b22d-512a8cad1f0d">WINWORD</TPNamespace>
    <Markets xmlns="2958f784-0ef9-4616-b22d-512a8cad1f0d"/>
    <AverageRating xmlns="2958f784-0ef9-4616-b22d-512a8cad1f0d" xsi:nil="true"/>
    <UAProjectedTotalWords xmlns="2958f784-0ef9-4616-b22d-512a8cad1f0d" xsi:nil="true"/>
    <IntlLangReview xmlns="2958f784-0ef9-4616-b22d-512a8cad1f0d" xsi:nil="true"/>
    <OutputCachingOn xmlns="2958f784-0ef9-4616-b22d-512a8cad1f0d">false</OutputCachingOn>
    <APAuthor xmlns="2958f784-0ef9-4616-b22d-512a8cad1f0d">
      <UserInfo>
        <DisplayName>REDMOND\cynvey</DisplayName>
        <AccountId>250</AccountId>
        <AccountType/>
      </UserInfo>
    </APAuthor>
    <TPAppVersion xmlns="2958f784-0ef9-4616-b22d-512a8cad1f0d">11</TPAppVersion>
    <TPCommandLine xmlns="2958f784-0ef9-4616-b22d-512a8cad1f0d">{WD} /f {FilePath}</TPCommandLine>
    <Downloads xmlns="2958f784-0ef9-4616-b22d-512a8cad1f0d">0</Downloads>
    <OOCacheId xmlns="2958f784-0ef9-4616-b22d-512a8cad1f0d" xsi:nil="true"/>
    <Providers xmlns="2958f784-0ef9-4616-b22d-512a8cad1f0d" xsi:nil="true"/>
    <LegacyData xmlns="2958f784-0ef9-4616-b22d-512a8cad1f0d" xsi:nil="true"/>
    <TemplateTemplateType xmlns="2958f784-0ef9-4616-b22d-512a8cad1f0d">Word 2003 Default</TemplateTemplateType>
    <EditorialTags xmlns="2958f784-0ef9-4616-b22d-512a8cad1f0d" xsi:nil="true"/>
    <PolicheckWords xmlns="2958f784-0ef9-4616-b22d-512a8cad1f0d" xsi:nil="true"/>
    <FriendlyTitle xmlns="2958f784-0ef9-4616-b22d-512a8cad1f0d" xsi:nil="true"/>
    <Manager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ProcessedForMarketsLookup xmlns="2958f784-0ef9-4616-b22d-512a8cad1f0d" xsi:nil="true"/>
    <LocalizationTagsTaxHTField0 xmlns="2958f784-0ef9-4616-b22d-512a8cad1f0d">
      <Terms xmlns="http://schemas.microsoft.com/office/infopath/2007/PartnerControls"/>
    </LocalizationTagsTaxHTField0>
    <FeatureTagsTaxHTField0 xmlns="2958f784-0ef9-4616-b22d-512a8cad1f0d">
      <Terms xmlns="http://schemas.microsoft.com/office/infopath/2007/PartnerControls"/>
    </FeatureTagsTaxHTField0>
    <LocOverallLocStatusLookup xmlns="2958f784-0ef9-4616-b22d-512a8cad1f0d" xsi:nil="true"/>
    <LocPublishedLinkedAssetsLookup xmlns="2958f784-0ef9-4616-b22d-512a8cad1f0d" xsi:nil="true"/>
    <BlockPublish xmlns="2958f784-0ef9-4616-b22d-512a8cad1f0d" xsi:nil="true"/>
    <LocLastLocAttemptVersionTypeLookup xmlns="2958f784-0ef9-4616-b22d-512a8cad1f0d" xsi:nil="true"/>
    <LocManualTestRequired xmlns="2958f784-0ef9-4616-b22d-512a8cad1f0d" xsi:nil="true"/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LocOverallHandbackStatusLookup xmlns="2958f784-0ef9-4616-b22d-512a8cad1f0d" xsi:nil="true"/>
    <LocProcessedForHandoffsLookup xmlns="2958f784-0ef9-4616-b22d-512a8cad1f0d" xsi:nil="true"/>
    <LocOverallPreviewStatusLookup xmlns="2958f784-0ef9-4616-b22d-512a8cad1f0d" xsi:nil="true"/>
    <LocOverallPublishStatusLookup xmlns="2958f784-0ef9-4616-b22d-512a8cad1f0d" xsi:nil="true"/>
    <TaxCatchAll xmlns="2958f784-0ef9-4616-b22d-512a8cad1f0d"/>
    <LocNewPublishedVersionLookup xmlns="2958f784-0ef9-4616-b22d-512a8cad1f0d" xsi:nil="true"/>
    <LocPublishedDependentAssetsLookup xmlns="2958f784-0ef9-4616-b22d-512a8cad1f0d" xsi:nil="true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116352</LocLastLocAttemptVersionLookup>
    <OriginalRelease xmlns="2958f784-0ef9-4616-b22d-512a8cad1f0d">14</OriginalRelease>
    <LocMarketGroupTiers2 xmlns="2958f784-0ef9-4616-b22d-512a8cad1f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519BA6-9C0E-482F-9E7C-CC1246464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B9960A-D62E-4F14-AFB5-7845B0141ACF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9B34F23D-D608-4CDD-847A-A7B4D754A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50</TotalTime>
  <Pages>1</Pages>
  <Words>261</Words>
  <Characters>1437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Curriculum vitae</vt:lpstr>
      <vt:lpstr>Jean Pierre Barcia Ruidias</vt:lpstr>
      <vt:lpstr>    Education</vt:lpstr>
      <vt:lpstr>    AWARDS</vt:lpstr>
      <vt:lpstr>    Experience</vt:lpstr>
      <vt:lpstr>    Programming camps</vt:lpstr>
      <vt:lpstr>    Languages</vt:lpstr>
      <vt:lpstr>    COMPUTER SKILLS</vt:lpstr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Jean Pierre Barcia Ruidias</dc:creator>
  <cp:keywords/>
  <cp:lastModifiedBy>Jean Pierre Barcia Ruidias</cp:lastModifiedBy>
  <cp:revision>2</cp:revision>
  <cp:lastPrinted>2006-08-01T17:47:00Z</cp:lastPrinted>
  <dcterms:created xsi:type="dcterms:W3CDTF">2017-03-28T18:55:00Z</dcterms:created>
  <dcterms:modified xsi:type="dcterms:W3CDTF">2017-03-30T03:53:00Z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mageGenCounter">
    <vt:i4>0</vt:i4>
  </property>
  <property fmtid="{D5CDD505-2E9C-101B-9397-08002B2CF9AE}" pid="4" name="ImageGenStatus">
    <vt:i4>0</vt:i4>
  </property>
  <property fmtid="{D5CDD505-2E9C-101B-9397-08002B2CF9AE}" pid="5" name="PolicheckStatus">
    <vt:i4>0</vt:i4>
  </property>
  <property fmtid="{D5CDD505-2E9C-101B-9397-08002B2CF9AE}" pid="6" name="Applications">
    <vt:lpwstr>83;#Word 12;#67;#Template 12;#436;#Word 14</vt:lpwstr>
  </property>
  <property fmtid="{D5CDD505-2E9C-101B-9397-08002B2CF9AE}" pid="7" name="PolicheckCounter">
    <vt:i4>0</vt:i4>
  </property>
  <property fmtid="{D5CDD505-2E9C-101B-9397-08002B2CF9AE}" pid="8" name="APTrustLevel">
    <vt:r8>1</vt:r8>
  </property>
  <property fmtid="{D5CDD505-2E9C-101B-9397-08002B2CF9AE}" pid="9" name="Order">
    <vt:r8>6550900</vt:r8>
  </property>
</Properties>
</file>