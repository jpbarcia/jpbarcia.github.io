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20" w:rsidRPr="00CA12A0" w:rsidRDefault="0034442A">
      <w:pPr>
        <w:pStyle w:val="Puesto"/>
        <w:rPr>
          <w:lang w:val="es-PE"/>
        </w:rPr>
      </w:pPr>
      <w:r w:rsidRPr="0081577C">
        <w:rPr>
          <w:lang w:val="es-PE"/>
        </w:rPr>
        <w:t>‍‍</w:t>
      </w:r>
      <w:sdt>
        <w:sdtPr>
          <w:rPr>
            <w:lang w:val="es-PE"/>
          </w:rPr>
          <w:alias w:val="Your Name"/>
          <w:tag w:val=""/>
          <w:id w:val="1246310863"/>
          <w:placeholder>
            <w:docPart w:val="A46CF9F3AC4C4B77911EAFA6FC1173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A0C2A">
            <w:rPr>
              <w:lang w:val="es-PE"/>
            </w:rPr>
            <w:t>Jean Pierre Barcia</w:t>
          </w:r>
        </w:sdtContent>
      </w:sdt>
    </w:p>
    <w:p w:rsidR="00FA7620" w:rsidRPr="00CA12A0" w:rsidRDefault="003D5E24">
      <w:pPr>
        <w:rPr>
          <w:lang w:val="es-PE"/>
        </w:rPr>
      </w:pPr>
      <w:sdt>
        <w:sdtPr>
          <w:rPr>
            <w:lang w:val="es-PE"/>
          </w:rPr>
          <w:alias w:val="Address"/>
          <w:tag w:val=""/>
          <w:id w:val="-593780209"/>
          <w:placeholder>
            <w:docPart w:val="8E443A1B85D04633864BE61C86445FE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1577C" w:rsidRPr="00CA12A0">
            <w:rPr>
              <w:lang w:val="es-PE"/>
            </w:rPr>
            <w:t>Lima</w:t>
          </w:r>
        </w:sdtContent>
      </w:sdt>
      <w:r w:rsidR="0034442A" w:rsidRPr="00CA12A0">
        <w:rPr>
          <w:lang w:val="es-PE"/>
        </w:rPr>
        <w:t> |  </w:t>
      </w:r>
      <w:sdt>
        <w:sdtPr>
          <w:rPr>
            <w:lang w:val="es-PE"/>
          </w:rPr>
          <w:alias w:val="Email"/>
          <w:tag w:val=""/>
          <w:id w:val="-391963670"/>
          <w:placeholder>
            <w:docPart w:val="4AFE5F64EB8E4D9EB5160635D38F1AE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1577C" w:rsidRPr="00CA12A0">
            <w:rPr>
              <w:lang w:val="es-PE"/>
            </w:rPr>
            <w:t>jeanp</w:t>
          </w:r>
          <w:r w:rsidR="005A0C2A">
            <w:rPr>
              <w:lang w:val="es-PE"/>
            </w:rPr>
            <w:t>ierre_</w:t>
          </w:r>
          <w:r w:rsidR="0081577C" w:rsidRPr="00CA12A0">
            <w:rPr>
              <w:lang w:val="es-PE"/>
            </w:rPr>
            <w:t>barcia@</w:t>
          </w:r>
          <w:r w:rsidR="005A0C2A">
            <w:rPr>
              <w:lang w:val="es-PE"/>
            </w:rPr>
            <w:t>hotmail</w:t>
          </w:r>
          <w:r w:rsidR="0081577C" w:rsidRPr="00CA12A0">
            <w:rPr>
              <w:lang w:val="es-PE"/>
            </w:rPr>
            <w:t>.com</w:t>
          </w:r>
        </w:sdtContent>
      </w:sdt>
    </w:p>
    <w:p w:rsidR="00FA7620" w:rsidRPr="00CA12A0" w:rsidRDefault="00EB5752">
      <w:pPr>
        <w:pStyle w:val="SectionHeading"/>
        <w:spacing w:before="720"/>
        <w:rPr>
          <w:lang w:val="es-PE"/>
        </w:rPr>
      </w:pPr>
      <w:r w:rsidRPr="00CA12A0">
        <w:rPr>
          <w:lang w:val="es-PE"/>
        </w:rPr>
        <w:t>Descripción Personal</w:t>
      </w:r>
    </w:p>
    <w:p w:rsidR="00FA7620" w:rsidRPr="00CA12A0" w:rsidRDefault="00EB5752">
      <w:pPr>
        <w:pStyle w:val="Listaconvietas"/>
        <w:rPr>
          <w:lang w:val="es-PE"/>
        </w:rPr>
      </w:pPr>
      <w:r w:rsidRPr="00CA12A0">
        <w:rPr>
          <w:lang w:val="es-PE"/>
        </w:rPr>
        <w:t xml:space="preserve">Estudiante de la Carrera de Ingeniería de Software, actualmente en el </w:t>
      </w:r>
      <w:r w:rsidR="006D0964">
        <w:rPr>
          <w:lang w:val="es-PE"/>
        </w:rPr>
        <w:t>7</w:t>
      </w:r>
      <w:r w:rsidRPr="00CA12A0">
        <w:rPr>
          <w:lang w:val="es-PE"/>
        </w:rPr>
        <w:t xml:space="preserve">° ciclo en el </w:t>
      </w:r>
      <w:r w:rsidR="005D3356">
        <w:rPr>
          <w:lang w:val="es-PE"/>
        </w:rPr>
        <w:t>Décimo</w:t>
      </w:r>
      <w:bookmarkStart w:id="0" w:name="_GoBack"/>
      <w:bookmarkEnd w:id="0"/>
      <w:r w:rsidR="006D0964">
        <w:rPr>
          <w:lang w:val="es-PE"/>
        </w:rPr>
        <w:t xml:space="preserve"> </w:t>
      </w:r>
      <w:r w:rsidRPr="00CA12A0">
        <w:rPr>
          <w:lang w:val="es-PE"/>
        </w:rPr>
        <w:t xml:space="preserve">Superior, con habilidades </w:t>
      </w:r>
      <w:r w:rsidR="00AB6D0A" w:rsidRPr="00CA12A0">
        <w:rPr>
          <w:lang w:val="es-PE"/>
        </w:rPr>
        <w:t>en</w:t>
      </w:r>
      <w:r w:rsidRPr="00CA12A0">
        <w:rPr>
          <w:lang w:val="es-PE"/>
        </w:rPr>
        <w:t xml:space="preserve"> diseño de algoritmos</w:t>
      </w:r>
      <w:r w:rsidR="00AB6D0A" w:rsidRPr="00CA12A0">
        <w:rPr>
          <w:lang w:val="es-PE"/>
        </w:rPr>
        <w:t>, gestión de desarrollo de software, relaciones interpersonales</w:t>
      </w:r>
      <w:r w:rsidRPr="00CA12A0">
        <w:rPr>
          <w:lang w:val="es-PE"/>
        </w:rPr>
        <w:t>, programación web, diseño web.</w:t>
      </w:r>
      <w:r w:rsidR="00AB6D0A" w:rsidRPr="00CA12A0">
        <w:rPr>
          <w:lang w:val="es-PE"/>
        </w:rPr>
        <w:t xml:space="preserve"> Amante de la tecnología</w:t>
      </w:r>
      <w:r w:rsidR="00CA12A0" w:rsidRPr="00CA12A0">
        <w:rPr>
          <w:lang w:val="es-PE"/>
        </w:rPr>
        <w:t>, la música y el deporte,</w:t>
      </w:r>
      <w:r w:rsidR="00AB6D0A" w:rsidRPr="00CA12A0">
        <w:rPr>
          <w:lang w:val="es-PE"/>
        </w:rPr>
        <w:t xml:space="preserve"> e investigador constante de nuevas tendencias.</w:t>
      </w:r>
    </w:p>
    <w:p w:rsidR="00FA7620" w:rsidRPr="005A0C2A" w:rsidRDefault="0034442A">
      <w:pPr>
        <w:pStyle w:val="SectionHeading"/>
        <w:rPr>
          <w:u w:val="single"/>
          <w:lang w:val="es-PE"/>
        </w:rPr>
      </w:pPr>
      <w:r w:rsidRPr="00CA12A0">
        <w:rPr>
          <w:lang w:val="es-PE"/>
        </w:rPr>
        <w:t>Educa</w:t>
      </w:r>
      <w:r w:rsidR="0081577C" w:rsidRPr="00CA12A0">
        <w:rPr>
          <w:lang w:val="es-PE"/>
        </w:rPr>
        <w:t>ción</w:t>
      </w:r>
    </w:p>
    <w:p w:rsidR="00EB5752" w:rsidRPr="00CA12A0" w:rsidRDefault="0081577C" w:rsidP="0081577C">
      <w:pPr>
        <w:pStyle w:val="Subsection"/>
        <w:spacing w:before="100"/>
        <w:rPr>
          <w:lang w:val="es-PE"/>
        </w:rPr>
      </w:pPr>
      <w:r w:rsidRPr="00CA12A0">
        <w:rPr>
          <w:lang w:val="es-PE"/>
        </w:rPr>
        <w:t>Ingeniería de software</w:t>
      </w:r>
      <w:r w:rsidR="0034442A" w:rsidRPr="00CA12A0">
        <w:rPr>
          <w:lang w:val="es-PE"/>
        </w:rPr>
        <w:t> | </w:t>
      </w:r>
      <w:r w:rsidRPr="00CA12A0">
        <w:rPr>
          <w:lang w:val="es-PE"/>
        </w:rPr>
        <w:t>2013 - 2017</w:t>
      </w:r>
      <w:r w:rsidR="0034442A" w:rsidRPr="00CA12A0">
        <w:rPr>
          <w:lang w:val="es-PE"/>
        </w:rPr>
        <w:t> | </w:t>
      </w:r>
      <w:r w:rsidRPr="00CA12A0">
        <w:rPr>
          <w:lang w:val="es-PE"/>
        </w:rPr>
        <w:t>universidad peruana de ciencias aplicadas</w:t>
      </w:r>
    </w:p>
    <w:p w:rsidR="00EB5752" w:rsidRPr="00CA12A0" w:rsidRDefault="00EB5752" w:rsidP="00EB5752">
      <w:pPr>
        <w:rPr>
          <w:lang w:val="es-PE"/>
        </w:rPr>
      </w:pPr>
      <w:r w:rsidRPr="00CA12A0">
        <w:rPr>
          <w:lang w:val="es-PE"/>
        </w:rPr>
        <w:t>Actualmente en el Décimo Superior</w:t>
      </w:r>
    </w:p>
    <w:sdt>
      <w:sdtPr>
        <w:rPr>
          <w:b w:val="0"/>
          <w:caps w:val="0"/>
          <w:color w:val="404040" w:themeColor="text1" w:themeTint="BF"/>
          <w:lang w:val="es-PE"/>
        </w:rPr>
        <w:id w:val="-1106653387"/>
        <w15:repeatingSection/>
      </w:sdtPr>
      <w:sdtEndPr>
        <w:rPr>
          <w:b/>
          <w:bCs w:val="0"/>
          <w:caps/>
          <w:color w:val="262626" w:themeColor="text1" w:themeTint="D9"/>
        </w:rPr>
      </w:sdtEndPr>
      <w:sdtContent>
        <w:sdt>
          <w:sdtPr>
            <w:rPr>
              <w:b w:val="0"/>
              <w:caps w:val="0"/>
              <w:color w:val="404040" w:themeColor="text1" w:themeTint="BF"/>
              <w:lang w:val="es-PE"/>
            </w:rPr>
            <w:id w:val="-514004892"/>
            <w:placeholder>
              <w:docPart w:val="E455F5539DFB450591C8D9A510FB1C04"/>
            </w:placeholder>
            <w15:repeatingSectionItem/>
          </w:sdtPr>
          <w:sdtEndPr>
            <w:rPr>
              <w:b/>
              <w:bCs w:val="0"/>
              <w:caps/>
              <w:color w:val="262626" w:themeColor="text1" w:themeTint="D9"/>
            </w:rPr>
          </w:sdtEndPr>
          <w:sdtContent>
            <w:p w:rsidR="00FA7620" w:rsidRPr="00CA12A0" w:rsidRDefault="0081577C" w:rsidP="0081577C">
              <w:pPr>
                <w:pStyle w:val="Subsection"/>
                <w:rPr>
                  <w:lang w:val="es-PE"/>
                </w:rPr>
              </w:pPr>
              <w:r w:rsidRPr="00CA12A0">
                <w:rPr>
                  <w:lang w:val="es-PE"/>
                </w:rPr>
                <w:t>Secundaria</w:t>
              </w:r>
              <w:r w:rsidR="0034442A" w:rsidRPr="00CA12A0">
                <w:rPr>
                  <w:lang w:val="es-PE"/>
                </w:rPr>
                <w:t> | </w:t>
              </w:r>
              <w:r w:rsidRPr="00CA12A0">
                <w:rPr>
                  <w:lang w:val="es-PE"/>
                </w:rPr>
                <w:t>2008 - 2012</w:t>
              </w:r>
              <w:r w:rsidR="0034442A" w:rsidRPr="00CA12A0">
                <w:rPr>
                  <w:lang w:val="es-PE"/>
                </w:rPr>
                <w:t> | </w:t>
              </w:r>
              <w:r w:rsidRPr="00CA12A0">
                <w:rPr>
                  <w:lang w:val="es-PE"/>
                </w:rPr>
                <w:t>Colegio María montessori</w:t>
              </w:r>
            </w:p>
          </w:sdtContent>
        </w:sdt>
      </w:sdtContent>
    </w:sdt>
    <w:p w:rsidR="00FA7620" w:rsidRPr="00CA12A0" w:rsidRDefault="0081577C">
      <w:pPr>
        <w:pStyle w:val="SectionHeading"/>
        <w:rPr>
          <w:lang w:val="es-PE"/>
        </w:rPr>
      </w:pPr>
      <w:r w:rsidRPr="00CA12A0">
        <w:rPr>
          <w:lang w:val="es-PE"/>
        </w:rPr>
        <w:t>Habilidades</w:t>
      </w:r>
    </w:p>
    <w:p w:rsidR="00FA7620" w:rsidRPr="00CA12A0" w:rsidRDefault="0081577C">
      <w:pPr>
        <w:pStyle w:val="Subsection"/>
        <w:spacing w:before="100"/>
        <w:rPr>
          <w:lang w:val="es-PE"/>
        </w:rPr>
      </w:pPr>
      <w:r w:rsidRPr="00CA12A0">
        <w:rPr>
          <w:lang w:val="es-PE"/>
        </w:rPr>
        <w:t>Gestión</w:t>
      </w:r>
    </w:p>
    <w:p w:rsidR="00FA7620" w:rsidRPr="00CA12A0" w:rsidRDefault="0081577C">
      <w:pPr>
        <w:pStyle w:val="Listaconvietas"/>
        <w:rPr>
          <w:lang w:val="es-PE"/>
        </w:rPr>
      </w:pPr>
      <w:r w:rsidRPr="00CA12A0">
        <w:rPr>
          <w:lang w:val="es-PE"/>
        </w:rPr>
        <w:t>Conocimientos en gestión de proyectos de Software</w:t>
      </w:r>
    </w:p>
    <w:p w:rsidR="00FA7620" w:rsidRPr="00CA12A0" w:rsidRDefault="0081577C" w:rsidP="0081577C">
      <w:pPr>
        <w:pStyle w:val="Listaconvietas"/>
        <w:rPr>
          <w:lang w:val="es-PE"/>
        </w:rPr>
      </w:pPr>
      <w:r w:rsidRPr="00CA12A0">
        <w:rPr>
          <w:lang w:val="es-PE"/>
        </w:rPr>
        <w:t>Conocimientos de Desarrollo de Software con SCRUM</w:t>
      </w:r>
    </w:p>
    <w:p w:rsidR="00FA7620" w:rsidRPr="00CA12A0" w:rsidRDefault="0081577C">
      <w:pPr>
        <w:pStyle w:val="Subsection"/>
        <w:rPr>
          <w:lang w:val="es-PE"/>
        </w:rPr>
      </w:pPr>
      <w:r w:rsidRPr="00CA12A0">
        <w:rPr>
          <w:lang w:val="es-PE"/>
        </w:rPr>
        <w:t>Desarrollo de software</w:t>
      </w:r>
    </w:p>
    <w:p w:rsidR="00FA7620" w:rsidRPr="00CA12A0" w:rsidRDefault="0081577C">
      <w:pPr>
        <w:pStyle w:val="Listaconvietas"/>
        <w:rPr>
          <w:lang w:val="es-PE"/>
        </w:rPr>
      </w:pPr>
      <w:r w:rsidRPr="00CA12A0">
        <w:rPr>
          <w:lang w:val="es-PE"/>
        </w:rPr>
        <w:t>Lenguajes de programación: C++, C# .NET, Java, PHP, Javascript</w:t>
      </w:r>
      <w:r w:rsidR="00EB5752" w:rsidRPr="00CA12A0">
        <w:rPr>
          <w:lang w:val="es-PE"/>
        </w:rPr>
        <w:t>, CSS3, HTML5</w:t>
      </w:r>
      <w:r w:rsidRPr="00CA12A0">
        <w:rPr>
          <w:lang w:val="es-PE"/>
        </w:rPr>
        <w:t>.</w:t>
      </w:r>
    </w:p>
    <w:p w:rsidR="0081577C" w:rsidRPr="00CA12A0" w:rsidRDefault="0081577C" w:rsidP="0081577C">
      <w:pPr>
        <w:pStyle w:val="Listaconvietas"/>
        <w:rPr>
          <w:lang w:val="es-PE"/>
        </w:rPr>
      </w:pPr>
      <w:r w:rsidRPr="00CA12A0">
        <w:rPr>
          <w:lang w:val="es-PE"/>
        </w:rPr>
        <w:t xml:space="preserve">Frameworks de programación: </w:t>
      </w:r>
      <w:r w:rsidR="00EB5752" w:rsidRPr="00CA12A0">
        <w:rPr>
          <w:lang w:val="es-PE"/>
        </w:rPr>
        <w:t>MVC4 .NET, WebAPI .NET, Laravel, Jquery</w:t>
      </w:r>
      <w:r w:rsidRPr="00CA12A0">
        <w:rPr>
          <w:lang w:val="es-PE"/>
        </w:rPr>
        <w:t>.</w:t>
      </w:r>
    </w:p>
    <w:p w:rsidR="00FA7620" w:rsidRPr="00CA12A0" w:rsidRDefault="00EB5752">
      <w:pPr>
        <w:pStyle w:val="Subsection"/>
        <w:rPr>
          <w:lang w:val="es-PE"/>
        </w:rPr>
      </w:pPr>
      <w:r w:rsidRPr="00CA12A0">
        <w:rPr>
          <w:lang w:val="es-PE"/>
        </w:rPr>
        <w:t>TRABAJO EN EQUIPO</w:t>
      </w:r>
    </w:p>
    <w:p w:rsidR="00FA7620" w:rsidRPr="00CA12A0" w:rsidRDefault="00EB5752">
      <w:pPr>
        <w:pStyle w:val="Listaconvietas"/>
        <w:rPr>
          <w:lang w:val="es-PE"/>
        </w:rPr>
      </w:pPr>
      <w:r w:rsidRPr="00CA12A0">
        <w:rPr>
          <w:lang w:val="es-PE"/>
        </w:rPr>
        <w:t>Conocimiento de trato interpersonal.</w:t>
      </w:r>
    </w:p>
    <w:p w:rsidR="00EB5752" w:rsidRPr="00CA12A0" w:rsidRDefault="00EB5752" w:rsidP="00EB5752">
      <w:pPr>
        <w:pStyle w:val="Listaconvietas"/>
        <w:rPr>
          <w:lang w:val="es-PE"/>
        </w:rPr>
      </w:pPr>
      <w:r w:rsidRPr="00CA12A0">
        <w:rPr>
          <w:lang w:val="es-PE"/>
        </w:rPr>
        <w:t>Perteneciente a equipo de programación competitiva de la UPC.</w:t>
      </w:r>
    </w:p>
    <w:p w:rsidR="00EB5752" w:rsidRPr="00CA12A0" w:rsidRDefault="00EB5752" w:rsidP="00EB5752">
      <w:pPr>
        <w:pStyle w:val="Subsection"/>
        <w:rPr>
          <w:lang w:val="es-PE"/>
        </w:rPr>
      </w:pPr>
      <w:r w:rsidRPr="00CA12A0">
        <w:rPr>
          <w:lang w:val="es-PE"/>
        </w:rPr>
        <w:t>CREATIVIDAD</w:t>
      </w:r>
    </w:p>
    <w:p w:rsidR="00EB5752" w:rsidRPr="00CA12A0" w:rsidRDefault="00EB5752" w:rsidP="00EB5752">
      <w:pPr>
        <w:pStyle w:val="Listaconvietas"/>
        <w:rPr>
          <w:lang w:val="es-PE"/>
        </w:rPr>
      </w:pPr>
      <w:r w:rsidRPr="00CA12A0">
        <w:rPr>
          <w:lang w:val="es-PE"/>
        </w:rPr>
        <w:t>Conocimientos en Diseño Web.</w:t>
      </w:r>
    </w:p>
    <w:p w:rsidR="00EB5752" w:rsidRPr="00CA12A0" w:rsidRDefault="00EB5752" w:rsidP="00EB5752">
      <w:pPr>
        <w:pStyle w:val="Listaconvietas"/>
        <w:rPr>
          <w:lang w:val="es-PE"/>
        </w:rPr>
      </w:pPr>
      <w:r w:rsidRPr="00CA12A0">
        <w:rPr>
          <w:lang w:val="es-PE"/>
        </w:rPr>
        <w:t>Creación, modelación y renderización 3D.</w:t>
      </w:r>
    </w:p>
    <w:p w:rsidR="00FA7620" w:rsidRPr="00CA12A0" w:rsidRDefault="0081577C">
      <w:pPr>
        <w:pStyle w:val="SectionHeading"/>
        <w:rPr>
          <w:lang w:val="es-PE"/>
        </w:rPr>
      </w:pPr>
      <w:r w:rsidRPr="00CA12A0">
        <w:rPr>
          <w:lang w:val="es-PE"/>
        </w:rPr>
        <w:t>Méritos</w:t>
      </w:r>
    </w:p>
    <w:sdt>
      <w:sdtPr>
        <w:rPr>
          <w:b w:val="0"/>
          <w:bCs w:val="0"/>
          <w:caps w:val="0"/>
          <w:color w:val="404040" w:themeColor="text1" w:themeTint="BF"/>
          <w:lang w:val="es-PE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es-PE"/>
            </w:rPr>
            <w:id w:val="-1773932447"/>
            <w:placeholder>
              <w:docPart w:val="E455F5539DFB450591C8D9A510FB1C04"/>
            </w:placeholder>
            <w15:repeatingSectionItem/>
          </w:sdtPr>
          <w:sdtEndPr/>
          <w:sdtContent>
            <w:p w:rsidR="00FA7620" w:rsidRPr="00CA12A0" w:rsidRDefault="0081577C">
              <w:pPr>
                <w:pStyle w:val="Subsection"/>
                <w:rPr>
                  <w:lang w:val="es-PE"/>
                </w:rPr>
              </w:pPr>
              <w:r w:rsidRPr="00CA12A0">
                <w:rPr>
                  <w:lang w:val="es-PE"/>
                </w:rPr>
                <w:t>10° puesto Perú - ICPC (International Collegiate Programming Contest)</w:t>
              </w:r>
            </w:p>
            <w:p w:rsidR="00EB5752" w:rsidRPr="00CA12A0" w:rsidRDefault="003D5E24" w:rsidP="0081577C">
              <w:pPr>
                <w:pStyle w:val="Listaconvietas"/>
                <w:numPr>
                  <w:ilvl w:val="0"/>
                  <w:numId w:val="0"/>
                </w:numPr>
                <w:rPr>
                  <w:lang w:val="es-PE"/>
                </w:rPr>
              </w:pP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lang w:val="es-PE"/>
            </w:rPr>
            <w:id w:val="-1953234624"/>
            <w:placeholder>
              <w:docPart w:val="9404B62880EE4BDAA1907709B7BE3D08"/>
            </w:placeholder>
            <w15:repeatingSectionItem/>
          </w:sdtPr>
          <w:sdtEndPr/>
          <w:sdtContent>
            <w:p w:rsidR="00EB5752" w:rsidRPr="00CA12A0" w:rsidRDefault="00EB5752">
              <w:pPr>
                <w:pStyle w:val="Subsection"/>
                <w:rPr>
                  <w:lang w:val="es-PE"/>
                </w:rPr>
              </w:pPr>
            </w:p>
            <w:p w:rsidR="00FA7620" w:rsidRPr="00CA12A0" w:rsidRDefault="003D5E24" w:rsidP="0081577C">
              <w:pPr>
                <w:pStyle w:val="Listaconvietas"/>
                <w:numPr>
                  <w:ilvl w:val="0"/>
                  <w:numId w:val="0"/>
                </w:numPr>
                <w:rPr>
                  <w:lang w:val="es-PE"/>
                </w:rPr>
              </w:pPr>
            </w:p>
          </w:sdtContent>
        </w:sdt>
      </w:sdtContent>
    </w:sdt>
    <w:sectPr w:rsidR="00FA7620" w:rsidRPr="00CA12A0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24" w:rsidRDefault="003D5E24">
      <w:pPr>
        <w:spacing w:after="0"/>
      </w:pPr>
      <w:r>
        <w:separator/>
      </w:r>
    </w:p>
  </w:endnote>
  <w:endnote w:type="continuationSeparator" w:id="0">
    <w:p w:rsidR="003D5E24" w:rsidRDefault="003D5E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620" w:rsidRDefault="0034442A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57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24" w:rsidRDefault="003D5E24">
      <w:pPr>
        <w:spacing w:after="0"/>
      </w:pPr>
      <w:r>
        <w:separator/>
      </w:r>
    </w:p>
  </w:footnote>
  <w:footnote w:type="continuationSeparator" w:id="0">
    <w:p w:rsidR="003D5E24" w:rsidRDefault="003D5E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BF26252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7C"/>
    <w:rsid w:val="0034442A"/>
    <w:rsid w:val="003D5E24"/>
    <w:rsid w:val="00566024"/>
    <w:rsid w:val="005A0C2A"/>
    <w:rsid w:val="005D3356"/>
    <w:rsid w:val="006D0964"/>
    <w:rsid w:val="0081577C"/>
    <w:rsid w:val="00AB6D0A"/>
    <w:rsid w:val="00CA12A0"/>
    <w:rsid w:val="00EB5752"/>
    <w:rsid w:val="00FA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D04F2E-68F6-44D0-BA7F-CA59A2F9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%20Pierr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6CF9F3AC4C4B77911EAFA6FC1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2B68-D42C-4CDD-9650-78BDCF00DFB7}"/>
      </w:docPartPr>
      <w:docPartBody>
        <w:p w:rsidR="00326CB7" w:rsidRDefault="00E7422A">
          <w:pPr>
            <w:pStyle w:val="A46CF9F3AC4C4B77911EAFA6FC117347"/>
          </w:pPr>
          <w:r>
            <w:t>[Your Name]</w:t>
          </w:r>
        </w:p>
      </w:docPartBody>
    </w:docPart>
    <w:docPart>
      <w:docPartPr>
        <w:name w:val="8E443A1B85D04633864BE61C8644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3B5FD-5302-43DE-82C1-3D560E95AC0C}"/>
      </w:docPartPr>
      <w:docPartBody>
        <w:p w:rsidR="00326CB7" w:rsidRDefault="00E7422A">
          <w:pPr>
            <w:pStyle w:val="8E443A1B85D04633864BE61C86445FE4"/>
          </w:pPr>
          <w:r>
            <w:t>[Address, City, ST  ZIP Code]</w:t>
          </w:r>
        </w:p>
      </w:docPartBody>
    </w:docPart>
    <w:docPart>
      <w:docPartPr>
        <w:name w:val="4AFE5F64EB8E4D9EB5160635D38F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545B0-CC11-4585-98B8-1CADB4A0D034}"/>
      </w:docPartPr>
      <w:docPartBody>
        <w:p w:rsidR="00326CB7" w:rsidRDefault="00E7422A">
          <w:pPr>
            <w:pStyle w:val="4AFE5F64EB8E4D9EB5160635D38F1AEF"/>
          </w:pPr>
          <w:r>
            <w:t>[Email]</w:t>
          </w:r>
        </w:p>
      </w:docPartBody>
    </w:docPart>
    <w:docPart>
      <w:docPartPr>
        <w:name w:val="E455F5539DFB450591C8D9A510FB1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F330F-F576-4E9A-BA7F-62D922C5665A}"/>
      </w:docPartPr>
      <w:docPartBody>
        <w:p w:rsidR="00326CB7" w:rsidRDefault="00E7422A">
          <w:pPr>
            <w:pStyle w:val="E455F5539DFB450591C8D9A510FB1C04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04B62880EE4BDAA1907709B7BE3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E8C3-C8A8-4B32-852F-26D0CDA76BF0}"/>
      </w:docPartPr>
      <w:docPartBody>
        <w:p w:rsidR="00326CB7" w:rsidRDefault="00D42EF9" w:rsidP="00D42EF9">
          <w:pPr>
            <w:pStyle w:val="9404B62880EE4BDAA1907709B7BE3D0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F9"/>
    <w:rsid w:val="00326CB7"/>
    <w:rsid w:val="00C13641"/>
    <w:rsid w:val="00D42EF9"/>
    <w:rsid w:val="00D72C59"/>
    <w:rsid w:val="00E7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6CF9F3AC4C4B77911EAFA6FC117347">
    <w:name w:val="A46CF9F3AC4C4B77911EAFA6FC117347"/>
  </w:style>
  <w:style w:type="paragraph" w:customStyle="1" w:styleId="8E443A1B85D04633864BE61C86445FE4">
    <w:name w:val="8E443A1B85D04633864BE61C86445FE4"/>
  </w:style>
  <w:style w:type="paragraph" w:customStyle="1" w:styleId="29CC0A1A61C545FBB2DB79247F8F4F68">
    <w:name w:val="29CC0A1A61C545FBB2DB79247F8F4F68"/>
  </w:style>
  <w:style w:type="paragraph" w:customStyle="1" w:styleId="4AFE5F64EB8E4D9EB5160635D38F1AEF">
    <w:name w:val="4AFE5F64EB8E4D9EB5160635D38F1AEF"/>
  </w:style>
  <w:style w:type="paragraph" w:customStyle="1" w:styleId="C2CA034161EC4227A2589AD7878207EE">
    <w:name w:val="C2CA034161EC4227A2589AD7878207EE"/>
  </w:style>
  <w:style w:type="paragraph" w:customStyle="1" w:styleId="D84723BEAE8A4092806707CBF1BD664D">
    <w:name w:val="D84723BEAE8A4092806707CBF1BD664D"/>
  </w:style>
  <w:style w:type="paragraph" w:customStyle="1" w:styleId="92816B5F7B314CAB98D0E668CA87FC47">
    <w:name w:val="92816B5F7B314CAB98D0E668CA87FC47"/>
  </w:style>
  <w:style w:type="paragraph" w:customStyle="1" w:styleId="D950F254074747A8828B4BB5421110C7">
    <w:name w:val="D950F254074747A8828B4BB5421110C7"/>
  </w:style>
  <w:style w:type="paragraph" w:customStyle="1" w:styleId="6D5E2041E52244CE9F4EFD76CA673E98">
    <w:name w:val="6D5E2041E52244CE9F4EFD76CA673E98"/>
  </w:style>
  <w:style w:type="character" w:styleId="Textodelmarcadordeposicin">
    <w:name w:val="Placeholder Text"/>
    <w:basedOn w:val="Fuentedeprrafopredeter"/>
    <w:uiPriority w:val="99"/>
    <w:semiHidden/>
    <w:rsid w:val="00D42EF9"/>
    <w:rPr>
      <w:color w:val="808080"/>
    </w:rPr>
  </w:style>
  <w:style w:type="paragraph" w:customStyle="1" w:styleId="E455F5539DFB450591C8D9A510FB1C04">
    <w:name w:val="E455F5539DFB450591C8D9A510FB1C04"/>
  </w:style>
  <w:style w:type="paragraph" w:customStyle="1" w:styleId="5273A7306AA54D778117723CCA652778">
    <w:name w:val="5273A7306AA54D778117723CCA652778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1392DFCA02334FA1998C8269800C7EE6">
    <w:name w:val="1392DFCA02334FA1998C8269800C7EE6"/>
  </w:style>
  <w:style w:type="paragraph" w:customStyle="1" w:styleId="4711A5DFC63B4231BF6003079F055DEF">
    <w:name w:val="4711A5DFC63B4231BF6003079F055DEF"/>
  </w:style>
  <w:style w:type="paragraph" w:customStyle="1" w:styleId="13014204474D4410A4EF708AFD66A1E1">
    <w:name w:val="13014204474D4410A4EF708AFD66A1E1"/>
  </w:style>
  <w:style w:type="paragraph" w:customStyle="1" w:styleId="B96C13B79B2A4DFBA1C7BFD67756C5BF">
    <w:name w:val="B96C13B79B2A4DFBA1C7BFD67756C5BF"/>
  </w:style>
  <w:style w:type="paragraph" w:customStyle="1" w:styleId="505F72CE9A594DB6A8EE162B848FEE77">
    <w:name w:val="505F72CE9A594DB6A8EE162B848FEE77"/>
  </w:style>
  <w:style w:type="paragraph" w:customStyle="1" w:styleId="F0963561F1F1453D8B212CC5A5C1B235">
    <w:name w:val="F0963561F1F1453D8B212CC5A5C1B235"/>
  </w:style>
  <w:style w:type="paragraph" w:customStyle="1" w:styleId="5BE735504CE14EBBB55CF5FE36D17F39">
    <w:name w:val="5BE735504CE14EBBB55CF5FE36D17F39"/>
  </w:style>
  <w:style w:type="paragraph" w:customStyle="1" w:styleId="9404B62880EE4BDAA1907709B7BE3D08">
    <w:name w:val="9404B62880EE4BDAA1907709B7BE3D08"/>
    <w:rsid w:val="00D42E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Lima</CompanyAddress>
  <CompanyPhone>990165021</CompanyPhone>
  <CompanyFax/>
  <CompanyEmail>jeanpierre_barcia@hotmail.com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24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Pierre Barcia</dc:creator>
  <cp:keywords/>
  <cp:lastModifiedBy>Jean Pierre Barcia</cp:lastModifiedBy>
  <cp:revision>5</cp:revision>
  <dcterms:created xsi:type="dcterms:W3CDTF">2015-11-20T22:26:00Z</dcterms:created>
  <dcterms:modified xsi:type="dcterms:W3CDTF">2016-01-12T03:24:00Z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